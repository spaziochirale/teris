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F509B" w14:textId="77777777" w:rsidR="00403842" w:rsidRDefault="00EE035F" w:rsidP="008E39BA">
      <w:pPr>
        <w:jc w:val="center"/>
      </w:pPr>
      <w:r>
        <w:rPr>
          <w:noProof/>
        </w:rPr>
        <w:drawing>
          <wp:inline distT="0" distB="0" distL="0" distR="0" wp14:anchorId="077A4B51" wp14:editId="79A8234F">
            <wp:extent cx="1305297" cy="1326813"/>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LOGO.png"/>
                    <pic:cNvPicPr/>
                  </pic:nvPicPr>
                  <pic:blipFill>
                    <a:blip r:embed="rId7">
                      <a:extLst>
                        <a:ext uri="{28A0092B-C50C-407E-A947-70E740481C1C}">
                          <a14:useLocalDpi xmlns:a14="http://schemas.microsoft.com/office/drawing/2010/main" val="0"/>
                        </a:ext>
                      </a:extLst>
                    </a:blip>
                    <a:stretch>
                      <a:fillRect/>
                    </a:stretch>
                  </pic:blipFill>
                  <pic:spPr>
                    <a:xfrm>
                      <a:off x="0" y="0"/>
                      <a:ext cx="1340869" cy="1362971"/>
                    </a:xfrm>
                    <a:prstGeom prst="rect">
                      <a:avLst/>
                    </a:prstGeom>
                  </pic:spPr>
                </pic:pic>
              </a:graphicData>
            </a:graphic>
          </wp:inline>
        </w:drawing>
      </w:r>
    </w:p>
    <w:p w14:paraId="47044A36" w14:textId="77777777" w:rsidR="008E39BA" w:rsidRDefault="008E39BA" w:rsidP="008E39BA">
      <w:pPr>
        <w:jc w:val="center"/>
      </w:pPr>
    </w:p>
    <w:p w14:paraId="0A9FD5DC" w14:textId="77777777" w:rsidR="00DB3231" w:rsidRDefault="00DB3231" w:rsidP="008E39BA">
      <w:pPr>
        <w:jc w:val="center"/>
      </w:pPr>
    </w:p>
    <w:p w14:paraId="30DBFD0A" w14:textId="568BB963" w:rsidR="008E39BA" w:rsidRDefault="00251015" w:rsidP="008E39BA">
      <w:pPr>
        <w:jc w:val="center"/>
        <w:rPr>
          <w:b/>
          <w:sz w:val="44"/>
          <w:szCs w:val="44"/>
        </w:rPr>
      </w:pPr>
      <w:r>
        <w:rPr>
          <w:b/>
          <w:sz w:val="44"/>
          <w:szCs w:val="44"/>
        </w:rPr>
        <w:t>TERIS CONTROL</w:t>
      </w:r>
    </w:p>
    <w:p w14:paraId="0287313E" w14:textId="3B3AEC7A" w:rsidR="008E39BA" w:rsidRDefault="00054EA7" w:rsidP="008E39BA">
      <w:pPr>
        <w:jc w:val="center"/>
        <w:rPr>
          <w:b/>
          <w:sz w:val="28"/>
          <w:szCs w:val="28"/>
        </w:rPr>
      </w:pPr>
      <w:r>
        <w:rPr>
          <w:b/>
          <w:sz w:val="28"/>
          <w:szCs w:val="28"/>
        </w:rPr>
        <w:t xml:space="preserve">Generazione del firmware dei </w:t>
      </w:r>
      <w:proofErr w:type="spellStart"/>
      <w:r>
        <w:rPr>
          <w:b/>
          <w:sz w:val="28"/>
          <w:szCs w:val="28"/>
        </w:rPr>
        <w:t>device</w:t>
      </w:r>
      <w:proofErr w:type="spellEnd"/>
    </w:p>
    <w:p w14:paraId="1778CB60" w14:textId="040B9CFB" w:rsidR="008E39BA" w:rsidRPr="007B1624" w:rsidRDefault="008E39BA" w:rsidP="008E39BA">
      <w:pPr>
        <w:jc w:val="center"/>
      </w:pPr>
      <w:r w:rsidRPr="007B1624">
        <w:t xml:space="preserve">Ver. </w:t>
      </w:r>
      <w:fldSimple w:instr=" DOCPROPERTY &quot;Edizione&quot; \* MERGEFORMAT ">
        <w:r w:rsidR="004341C7">
          <w:t>1.0</w:t>
        </w:r>
      </w:fldSimple>
      <w:r w:rsidR="00965A79">
        <w:t xml:space="preserve"> del </w:t>
      </w:r>
      <w:r w:rsidR="00251015">
        <w:t>3</w:t>
      </w:r>
      <w:r w:rsidR="00965A79">
        <w:t>.</w:t>
      </w:r>
      <w:r w:rsidR="00905BD5">
        <w:t>0</w:t>
      </w:r>
      <w:r w:rsidR="00251015">
        <w:t>5</w:t>
      </w:r>
      <w:r w:rsidR="00965A79">
        <w:t>.202</w:t>
      </w:r>
      <w:r w:rsidR="00905BD5">
        <w:t>3</w:t>
      </w:r>
    </w:p>
    <w:p w14:paraId="0DEB1855" w14:textId="77777777" w:rsidR="007B1624" w:rsidRDefault="007B1624" w:rsidP="008E39BA">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410"/>
      </w:tblGrid>
      <w:tr w:rsidR="007B1624" w:rsidRPr="00412C47" w14:paraId="25C760CA" w14:textId="77777777" w:rsidTr="00412C47">
        <w:trPr>
          <w:jc w:val="center"/>
        </w:trPr>
        <w:tc>
          <w:tcPr>
            <w:tcW w:w="1701" w:type="dxa"/>
            <w:shd w:val="clear" w:color="auto" w:fill="auto"/>
          </w:tcPr>
          <w:p w14:paraId="0F113BEA" w14:textId="77777777" w:rsidR="007B1624" w:rsidRPr="00412C47" w:rsidRDefault="007B1624" w:rsidP="00412C47">
            <w:pPr>
              <w:spacing w:before="120" w:after="120"/>
              <w:jc w:val="right"/>
              <w:rPr>
                <w:b/>
                <w:sz w:val="20"/>
                <w:szCs w:val="20"/>
              </w:rPr>
            </w:pPr>
            <w:r w:rsidRPr="00412C47">
              <w:rPr>
                <w:b/>
                <w:sz w:val="20"/>
                <w:szCs w:val="20"/>
              </w:rPr>
              <w:t>Autore</w:t>
            </w:r>
          </w:p>
        </w:tc>
        <w:tc>
          <w:tcPr>
            <w:tcW w:w="2410" w:type="dxa"/>
            <w:shd w:val="clear" w:color="auto" w:fill="auto"/>
          </w:tcPr>
          <w:p w14:paraId="23343AFA" w14:textId="791B93D1" w:rsidR="007B1624" w:rsidRPr="00412C47" w:rsidRDefault="00251015" w:rsidP="00412C47">
            <w:pPr>
              <w:spacing w:before="120" w:after="120"/>
              <w:jc w:val="left"/>
              <w:rPr>
                <w:sz w:val="20"/>
                <w:szCs w:val="20"/>
              </w:rPr>
            </w:pPr>
            <w:r>
              <w:rPr>
                <w:sz w:val="20"/>
                <w:szCs w:val="20"/>
              </w:rPr>
              <w:t>Chirale S.r.l.</w:t>
            </w:r>
          </w:p>
        </w:tc>
      </w:tr>
      <w:tr w:rsidR="00DB3231" w:rsidRPr="00412C47" w14:paraId="42FD5BD5" w14:textId="77777777" w:rsidTr="00412C47">
        <w:trPr>
          <w:jc w:val="center"/>
        </w:trPr>
        <w:tc>
          <w:tcPr>
            <w:tcW w:w="1701" w:type="dxa"/>
            <w:shd w:val="clear" w:color="auto" w:fill="auto"/>
          </w:tcPr>
          <w:p w14:paraId="6CD8E24C" w14:textId="77777777" w:rsidR="00DB3231" w:rsidRPr="00412C47" w:rsidRDefault="00DB3231" w:rsidP="00412C47">
            <w:pPr>
              <w:spacing w:before="120" w:after="120"/>
              <w:jc w:val="right"/>
              <w:rPr>
                <w:b/>
                <w:sz w:val="20"/>
                <w:szCs w:val="20"/>
              </w:rPr>
            </w:pPr>
            <w:r w:rsidRPr="00412C47">
              <w:rPr>
                <w:b/>
                <w:sz w:val="20"/>
                <w:szCs w:val="20"/>
              </w:rPr>
              <w:t>Revisione</w:t>
            </w:r>
          </w:p>
        </w:tc>
        <w:tc>
          <w:tcPr>
            <w:tcW w:w="2410" w:type="dxa"/>
            <w:shd w:val="clear" w:color="auto" w:fill="auto"/>
          </w:tcPr>
          <w:p w14:paraId="576E714C" w14:textId="77777777" w:rsidR="00DB3231" w:rsidRPr="00412C47" w:rsidRDefault="00064A22" w:rsidP="00412C47">
            <w:pPr>
              <w:spacing w:before="120" w:after="120"/>
              <w:jc w:val="left"/>
              <w:rPr>
                <w:sz w:val="20"/>
                <w:szCs w:val="20"/>
              </w:rPr>
            </w:pPr>
            <w:r w:rsidRPr="00412C47">
              <w:rPr>
                <w:sz w:val="20"/>
                <w:szCs w:val="20"/>
              </w:rPr>
              <w:fldChar w:fldCharType="begin"/>
            </w:r>
            <w:r w:rsidRPr="00412C47">
              <w:rPr>
                <w:sz w:val="20"/>
                <w:szCs w:val="20"/>
              </w:rPr>
              <w:instrText xml:space="preserve"> DOCPROPERTY "Edizione" \* MERGEFORMAT </w:instrText>
            </w:r>
            <w:r w:rsidRPr="00412C47">
              <w:rPr>
                <w:sz w:val="20"/>
                <w:szCs w:val="20"/>
              </w:rPr>
              <w:fldChar w:fldCharType="separate"/>
            </w:r>
            <w:r w:rsidR="004341C7">
              <w:rPr>
                <w:sz w:val="20"/>
                <w:szCs w:val="20"/>
              </w:rPr>
              <w:t>1.0</w:t>
            </w:r>
            <w:r w:rsidRPr="00412C47">
              <w:rPr>
                <w:sz w:val="20"/>
                <w:szCs w:val="20"/>
              </w:rPr>
              <w:fldChar w:fldCharType="end"/>
            </w:r>
          </w:p>
        </w:tc>
      </w:tr>
    </w:tbl>
    <w:p w14:paraId="0BB58932" w14:textId="77777777" w:rsidR="007B1624" w:rsidRDefault="007B1624" w:rsidP="008E39BA">
      <w:pPr>
        <w:jc w:val="center"/>
      </w:pPr>
    </w:p>
    <w:p w14:paraId="4E5CF7C3" w14:textId="77777777" w:rsidR="00DB3231" w:rsidRDefault="00DB3231" w:rsidP="008E39BA">
      <w:pPr>
        <w:jc w:val="center"/>
      </w:pPr>
    </w:p>
    <w:p w14:paraId="5F99E14F" w14:textId="77777777" w:rsidR="00E96BF9" w:rsidRDefault="00515D1D">
      <w:pPr>
        <w:spacing w:after="0"/>
        <w:jc w:val="left"/>
      </w:pPr>
      <w:r>
        <w:br w:type="page"/>
      </w:r>
    </w:p>
    <w:p w14:paraId="2D657C00" w14:textId="77777777" w:rsidR="00E96BF9" w:rsidRPr="00E96BF9" w:rsidRDefault="00E96BF9" w:rsidP="00E96BF9">
      <w:pPr>
        <w:jc w:val="center"/>
        <w:rPr>
          <w:b/>
          <w:sz w:val="32"/>
          <w:szCs w:val="32"/>
        </w:rPr>
      </w:pPr>
      <w:r>
        <w:rPr>
          <w:b/>
          <w:sz w:val="32"/>
          <w:szCs w:val="32"/>
        </w:rPr>
        <w:lastRenderedPageBreak/>
        <w:t>Sommario</w:t>
      </w:r>
    </w:p>
    <w:p w14:paraId="5D7BDC44" w14:textId="13FEE332" w:rsidR="0004268A" w:rsidRDefault="00E96BF9">
      <w:pPr>
        <w:pStyle w:val="Sommario1"/>
        <w:tabs>
          <w:tab w:val="left" w:pos="480"/>
          <w:tab w:val="right" w:leader="dot" w:pos="9622"/>
        </w:tabs>
        <w:rPr>
          <w:rFonts w:asciiTheme="minorHAnsi" w:eastAsiaTheme="minorEastAsia" w:hAnsiTheme="minorHAnsi" w:cstheme="minorBidi"/>
          <w:noProof/>
        </w:rPr>
      </w:pPr>
      <w:r>
        <w:fldChar w:fldCharType="begin"/>
      </w:r>
      <w:r>
        <w:instrText xml:space="preserve"> TOC  \* MERGEFORMAT </w:instrText>
      </w:r>
      <w:r>
        <w:fldChar w:fldCharType="separate"/>
      </w:r>
      <w:r w:rsidR="0004268A">
        <w:rPr>
          <w:noProof/>
        </w:rPr>
        <w:t>1</w:t>
      </w:r>
      <w:r w:rsidR="0004268A">
        <w:rPr>
          <w:rFonts w:asciiTheme="minorHAnsi" w:eastAsiaTheme="minorEastAsia" w:hAnsiTheme="minorHAnsi" w:cstheme="minorBidi"/>
          <w:noProof/>
        </w:rPr>
        <w:tab/>
      </w:r>
      <w:r w:rsidR="0004268A">
        <w:rPr>
          <w:noProof/>
        </w:rPr>
        <w:t>Introduzione</w:t>
      </w:r>
      <w:r w:rsidR="0004268A">
        <w:rPr>
          <w:noProof/>
        </w:rPr>
        <w:tab/>
      </w:r>
      <w:r w:rsidR="0004268A">
        <w:rPr>
          <w:noProof/>
        </w:rPr>
        <w:fldChar w:fldCharType="begin"/>
      </w:r>
      <w:r w:rsidR="0004268A">
        <w:rPr>
          <w:noProof/>
        </w:rPr>
        <w:instrText xml:space="preserve"> PAGEREF _Toc134396273 \h </w:instrText>
      </w:r>
      <w:r w:rsidR="0004268A">
        <w:rPr>
          <w:noProof/>
        </w:rPr>
      </w:r>
      <w:r w:rsidR="0004268A">
        <w:rPr>
          <w:noProof/>
        </w:rPr>
        <w:fldChar w:fldCharType="separate"/>
      </w:r>
      <w:r w:rsidR="0004268A">
        <w:rPr>
          <w:noProof/>
        </w:rPr>
        <w:t>3</w:t>
      </w:r>
      <w:r w:rsidR="0004268A">
        <w:rPr>
          <w:noProof/>
        </w:rPr>
        <w:fldChar w:fldCharType="end"/>
      </w:r>
    </w:p>
    <w:p w14:paraId="73BE0A78" w14:textId="6CF5D8C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1.1</w:t>
      </w:r>
      <w:r>
        <w:rPr>
          <w:rFonts w:asciiTheme="minorHAnsi" w:eastAsiaTheme="minorEastAsia" w:hAnsiTheme="minorHAnsi" w:cstheme="minorBidi"/>
          <w:noProof/>
        </w:rPr>
        <w:tab/>
      </w:r>
      <w:r>
        <w:rPr>
          <w:noProof/>
        </w:rPr>
        <w:t>L’architettura TERIS CONTROL</w:t>
      </w:r>
      <w:r>
        <w:rPr>
          <w:noProof/>
        </w:rPr>
        <w:tab/>
      </w:r>
      <w:r>
        <w:rPr>
          <w:noProof/>
        </w:rPr>
        <w:fldChar w:fldCharType="begin"/>
      </w:r>
      <w:r>
        <w:rPr>
          <w:noProof/>
        </w:rPr>
        <w:instrText xml:space="preserve"> PAGEREF _Toc134396274 \h </w:instrText>
      </w:r>
      <w:r>
        <w:rPr>
          <w:noProof/>
        </w:rPr>
      </w:r>
      <w:r>
        <w:rPr>
          <w:noProof/>
        </w:rPr>
        <w:fldChar w:fldCharType="separate"/>
      </w:r>
      <w:r>
        <w:rPr>
          <w:noProof/>
        </w:rPr>
        <w:t>3</w:t>
      </w:r>
      <w:r>
        <w:rPr>
          <w:noProof/>
        </w:rPr>
        <w:fldChar w:fldCharType="end"/>
      </w:r>
    </w:p>
    <w:p w14:paraId="5CA4A1C4" w14:textId="47959C1E"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1.2</w:t>
      </w:r>
      <w:r>
        <w:rPr>
          <w:rFonts w:asciiTheme="minorHAnsi" w:eastAsiaTheme="minorEastAsia" w:hAnsiTheme="minorHAnsi" w:cstheme="minorBidi"/>
          <w:noProof/>
        </w:rPr>
        <w:tab/>
      </w:r>
      <w:r>
        <w:rPr>
          <w:noProof/>
        </w:rPr>
        <w:t>Caratteristiche del device TERIS</w:t>
      </w:r>
      <w:r>
        <w:rPr>
          <w:noProof/>
        </w:rPr>
        <w:tab/>
      </w:r>
      <w:r>
        <w:rPr>
          <w:noProof/>
        </w:rPr>
        <w:fldChar w:fldCharType="begin"/>
      </w:r>
      <w:r>
        <w:rPr>
          <w:noProof/>
        </w:rPr>
        <w:instrText xml:space="preserve"> PAGEREF _Toc134396275 \h </w:instrText>
      </w:r>
      <w:r>
        <w:rPr>
          <w:noProof/>
        </w:rPr>
      </w:r>
      <w:r>
        <w:rPr>
          <w:noProof/>
        </w:rPr>
        <w:fldChar w:fldCharType="separate"/>
      </w:r>
      <w:r>
        <w:rPr>
          <w:noProof/>
        </w:rPr>
        <w:t>4</w:t>
      </w:r>
      <w:r>
        <w:rPr>
          <w:noProof/>
        </w:rPr>
        <w:fldChar w:fldCharType="end"/>
      </w:r>
    </w:p>
    <w:p w14:paraId="32DEC5EE" w14:textId="111F52ED"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1.3</w:t>
      </w:r>
      <w:r>
        <w:rPr>
          <w:rFonts w:asciiTheme="minorHAnsi" w:eastAsiaTheme="minorEastAsia" w:hAnsiTheme="minorHAnsi" w:cstheme="minorBidi"/>
          <w:noProof/>
        </w:rPr>
        <w:tab/>
      </w:r>
      <w:r>
        <w:rPr>
          <w:noProof/>
        </w:rPr>
        <w:t>Configurazione dei device TERIS</w:t>
      </w:r>
      <w:r>
        <w:rPr>
          <w:noProof/>
        </w:rPr>
        <w:tab/>
      </w:r>
      <w:r>
        <w:rPr>
          <w:noProof/>
        </w:rPr>
        <w:fldChar w:fldCharType="begin"/>
      </w:r>
      <w:r>
        <w:rPr>
          <w:noProof/>
        </w:rPr>
        <w:instrText xml:space="preserve"> PAGEREF _Toc134396276 \h </w:instrText>
      </w:r>
      <w:r>
        <w:rPr>
          <w:noProof/>
        </w:rPr>
      </w:r>
      <w:r>
        <w:rPr>
          <w:noProof/>
        </w:rPr>
        <w:fldChar w:fldCharType="separate"/>
      </w:r>
      <w:r>
        <w:rPr>
          <w:noProof/>
        </w:rPr>
        <w:t>5</w:t>
      </w:r>
      <w:r>
        <w:rPr>
          <w:noProof/>
        </w:rPr>
        <w:fldChar w:fldCharType="end"/>
      </w:r>
    </w:p>
    <w:p w14:paraId="275BFA41" w14:textId="5D02929D" w:rsidR="0004268A" w:rsidRDefault="0004268A">
      <w:pPr>
        <w:pStyle w:val="Sommario1"/>
        <w:tabs>
          <w:tab w:val="left" w:pos="480"/>
          <w:tab w:val="right" w:leader="dot" w:pos="9622"/>
        </w:tabs>
        <w:rPr>
          <w:rFonts w:asciiTheme="minorHAnsi" w:eastAsiaTheme="minorEastAsia" w:hAnsiTheme="minorHAnsi" w:cstheme="minorBidi"/>
          <w:noProof/>
        </w:rPr>
      </w:pPr>
      <w:r>
        <w:rPr>
          <w:noProof/>
        </w:rPr>
        <w:t>2</w:t>
      </w:r>
      <w:r>
        <w:rPr>
          <w:rFonts w:asciiTheme="minorHAnsi" w:eastAsiaTheme="minorEastAsia" w:hAnsiTheme="minorHAnsi" w:cstheme="minorBidi"/>
          <w:noProof/>
        </w:rPr>
        <w:tab/>
      </w:r>
      <w:r>
        <w:rPr>
          <w:noProof/>
        </w:rPr>
        <w:t>Struttura del codice sorgente del firmware</w:t>
      </w:r>
      <w:r>
        <w:rPr>
          <w:noProof/>
        </w:rPr>
        <w:tab/>
      </w:r>
      <w:r>
        <w:rPr>
          <w:noProof/>
        </w:rPr>
        <w:fldChar w:fldCharType="begin"/>
      </w:r>
      <w:r>
        <w:rPr>
          <w:noProof/>
        </w:rPr>
        <w:instrText xml:space="preserve"> PAGEREF _Toc134396277 \h </w:instrText>
      </w:r>
      <w:r>
        <w:rPr>
          <w:noProof/>
        </w:rPr>
      </w:r>
      <w:r>
        <w:rPr>
          <w:noProof/>
        </w:rPr>
        <w:fldChar w:fldCharType="separate"/>
      </w:r>
      <w:r>
        <w:rPr>
          <w:noProof/>
        </w:rPr>
        <w:t>6</w:t>
      </w:r>
      <w:r>
        <w:rPr>
          <w:noProof/>
        </w:rPr>
        <w:fldChar w:fldCharType="end"/>
      </w:r>
    </w:p>
    <w:p w14:paraId="0E9C4B56" w14:textId="415424B4"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2.1</w:t>
      </w:r>
      <w:r>
        <w:rPr>
          <w:rFonts w:asciiTheme="minorHAnsi" w:eastAsiaTheme="minorEastAsia" w:hAnsiTheme="minorHAnsi" w:cstheme="minorBidi"/>
          <w:noProof/>
        </w:rPr>
        <w:tab/>
      </w:r>
      <w:r>
        <w:rPr>
          <w:noProof/>
        </w:rPr>
        <w:t>TerisDevice.ino</w:t>
      </w:r>
      <w:r>
        <w:rPr>
          <w:noProof/>
        </w:rPr>
        <w:tab/>
      </w:r>
      <w:r>
        <w:rPr>
          <w:noProof/>
        </w:rPr>
        <w:fldChar w:fldCharType="begin"/>
      </w:r>
      <w:r>
        <w:rPr>
          <w:noProof/>
        </w:rPr>
        <w:instrText xml:space="preserve"> PAGEREF _Toc134396278 \h </w:instrText>
      </w:r>
      <w:r>
        <w:rPr>
          <w:noProof/>
        </w:rPr>
      </w:r>
      <w:r>
        <w:rPr>
          <w:noProof/>
        </w:rPr>
        <w:fldChar w:fldCharType="separate"/>
      </w:r>
      <w:r>
        <w:rPr>
          <w:noProof/>
        </w:rPr>
        <w:t>6</w:t>
      </w:r>
      <w:r>
        <w:rPr>
          <w:noProof/>
        </w:rPr>
        <w:fldChar w:fldCharType="end"/>
      </w:r>
    </w:p>
    <w:p w14:paraId="1D02CCCE" w14:textId="6A1611E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2.2</w:t>
      </w:r>
      <w:r>
        <w:rPr>
          <w:rFonts w:asciiTheme="minorHAnsi" w:eastAsiaTheme="minorEastAsia" w:hAnsiTheme="minorHAnsi" w:cstheme="minorBidi"/>
          <w:noProof/>
        </w:rPr>
        <w:tab/>
      </w:r>
      <w:r>
        <w:rPr>
          <w:noProof/>
        </w:rPr>
        <w:t>TerisCommon.h</w:t>
      </w:r>
      <w:r>
        <w:rPr>
          <w:noProof/>
        </w:rPr>
        <w:tab/>
      </w:r>
      <w:r>
        <w:rPr>
          <w:noProof/>
        </w:rPr>
        <w:fldChar w:fldCharType="begin"/>
      </w:r>
      <w:r>
        <w:rPr>
          <w:noProof/>
        </w:rPr>
        <w:instrText xml:space="preserve"> PAGEREF _Toc134396279 \h </w:instrText>
      </w:r>
      <w:r>
        <w:rPr>
          <w:noProof/>
        </w:rPr>
      </w:r>
      <w:r>
        <w:rPr>
          <w:noProof/>
        </w:rPr>
        <w:fldChar w:fldCharType="separate"/>
      </w:r>
      <w:r>
        <w:rPr>
          <w:noProof/>
        </w:rPr>
        <w:t>6</w:t>
      </w:r>
      <w:r>
        <w:rPr>
          <w:noProof/>
        </w:rPr>
        <w:fldChar w:fldCharType="end"/>
      </w:r>
    </w:p>
    <w:p w14:paraId="0F77B4E9" w14:textId="3BE731E5"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2.3</w:t>
      </w:r>
      <w:r>
        <w:rPr>
          <w:rFonts w:asciiTheme="minorHAnsi" w:eastAsiaTheme="minorEastAsia" w:hAnsiTheme="minorHAnsi" w:cstheme="minorBidi"/>
          <w:noProof/>
        </w:rPr>
        <w:tab/>
      </w:r>
      <w:r>
        <w:rPr>
          <w:noProof/>
        </w:rPr>
        <w:t>TerisUtil.ino</w:t>
      </w:r>
      <w:r>
        <w:rPr>
          <w:noProof/>
        </w:rPr>
        <w:tab/>
      </w:r>
      <w:r>
        <w:rPr>
          <w:noProof/>
        </w:rPr>
        <w:fldChar w:fldCharType="begin"/>
      </w:r>
      <w:r>
        <w:rPr>
          <w:noProof/>
        </w:rPr>
        <w:instrText xml:space="preserve"> PAGEREF _Toc134396280 \h </w:instrText>
      </w:r>
      <w:r>
        <w:rPr>
          <w:noProof/>
        </w:rPr>
      </w:r>
      <w:r>
        <w:rPr>
          <w:noProof/>
        </w:rPr>
        <w:fldChar w:fldCharType="separate"/>
      </w:r>
      <w:r>
        <w:rPr>
          <w:noProof/>
        </w:rPr>
        <w:t>6</w:t>
      </w:r>
      <w:r>
        <w:rPr>
          <w:noProof/>
        </w:rPr>
        <w:fldChar w:fldCharType="end"/>
      </w:r>
    </w:p>
    <w:p w14:paraId="7E63F95A" w14:textId="767836AA"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2.4</w:t>
      </w:r>
      <w:r>
        <w:rPr>
          <w:rFonts w:asciiTheme="minorHAnsi" w:eastAsiaTheme="minorEastAsia" w:hAnsiTheme="minorHAnsi" w:cstheme="minorBidi"/>
          <w:noProof/>
        </w:rPr>
        <w:tab/>
      </w:r>
      <w:r>
        <w:rPr>
          <w:noProof/>
        </w:rPr>
        <w:t>EastronSMD220.ino</w:t>
      </w:r>
      <w:r>
        <w:rPr>
          <w:noProof/>
        </w:rPr>
        <w:tab/>
      </w:r>
      <w:r>
        <w:rPr>
          <w:noProof/>
        </w:rPr>
        <w:fldChar w:fldCharType="begin"/>
      </w:r>
      <w:r>
        <w:rPr>
          <w:noProof/>
        </w:rPr>
        <w:instrText xml:space="preserve"> PAGEREF _Toc134396281 \h </w:instrText>
      </w:r>
      <w:r>
        <w:rPr>
          <w:noProof/>
        </w:rPr>
      </w:r>
      <w:r>
        <w:rPr>
          <w:noProof/>
        </w:rPr>
        <w:fldChar w:fldCharType="separate"/>
      </w:r>
      <w:r>
        <w:rPr>
          <w:noProof/>
        </w:rPr>
        <w:t>6</w:t>
      </w:r>
      <w:r>
        <w:rPr>
          <w:noProof/>
        </w:rPr>
        <w:fldChar w:fldCharType="end"/>
      </w:r>
    </w:p>
    <w:p w14:paraId="5C61E010" w14:textId="7EB6977E"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2.5</w:t>
      </w:r>
      <w:r>
        <w:rPr>
          <w:rFonts w:asciiTheme="minorHAnsi" w:eastAsiaTheme="minorEastAsia" w:hAnsiTheme="minorHAnsi" w:cstheme="minorBidi"/>
          <w:noProof/>
        </w:rPr>
        <w:tab/>
      </w:r>
      <w:r>
        <w:rPr>
          <w:noProof/>
        </w:rPr>
        <w:t>EastronSMD630.ino</w:t>
      </w:r>
      <w:r>
        <w:rPr>
          <w:noProof/>
        </w:rPr>
        <w:tab/>
      </w:r>
      <w:r>
        <w:rPr>
          <w:noProof/>
        </w:rPr>
        <w:fldChar w:fldCharType="begin"/>
      </w:r>
      <w:r>
        <w:rPr>
          <w:noProof/>
        </w:rPr>
        <w:instrText xml:space="preserve"> PAGEREF _Toc134396282 \h </w:instrText>
      </w:r>
      <w:r>
        <w:rPr>
          <w:noProof/>
        </w:rPr>
      </w:r>
      <w:r>
        <w:rPr>
          <w:noProof/>
        </w:rPr>
        <w:fldChar w:fldCharType="separate"/>
      </w:r>
      <w:r>
        <w:rPr>
          <w:noProof/>
        </w:rPr>
        <w:t>6</w:t>
      </w:r>
      <w:r>
        <w:rPr>
          <w:noProof/>
        </w:rPr>
        <w:fldChar w:fldCharType="end"/>
      </w:r>
    </w:p>
    <w:p w14:paraId="31DDB515" w14:textId="6321909D"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2.6</w:t>
      </w:r>
      <w:r>
        <w:rPr>
          <w:rFonts w:asciiTheme="minorHAnsi" w:eastAsiaTheme="minorEastAsia" w:hAnsiTheme="minorHAnsi" w:cstheme="minorBidi"/>
          <w:noProof/>
        </w:rPr>
        <w:tab/>
      </w:r>
      <w:r>
        <w:rPr>
          <w:noProof/>
        </w:rPr>
        <w:t>SofarTrad1-40Kw.ino</w:t>
      </w:r>
      <w:r>
        <w:rPr>
          <w:noProof/>
        </w:rPr>
        <w:tab/>
      </w:r>
      <w:r>
        <w:rPr>
          <w:noProof/>
        </w:rPr>
        <w:fldChar w:fldCharType="begin"/>
      </w:r>
      <w:r>
        <w:rPr>
          <w:noProof/>
        </w:rPr>
        <w:instrText xml:space="preserve"> PAGEREF _Toc134396283 \h </w:instrText>
      </w:r>
      <w:r>
        <w:rPr>
          <w:noProof/>
        </w:rPr>
      </w:r>
      <w:r>
        <w:rPr>
          <w:noProof/>
        </w:rPr>
        <w:fldChar w:fldCharType="separate"/>
      </w:r>
      <w:r>
        <w:rPr>
          <w:noProof/>
        </w:rPr>
        <w:t>7</w:t>
      </w:r>
      <w:r>
        <w:rPr>
          <w:noProof/>
        </w:rPr>
        <w:fldChar w:fldCharType="end"/>
      </w:r>
    </w:p>
    <w:p w14:paraId="2178B65B" w14:textId="0D43CEFC"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2.7</w:t>
      </w:r>
      <w:r>
        <w:rPr>
          <w:rFonts w:asciiTheme="minorHAnsi" w:eastAsiaTheme="minorEastAsia" w:hAnsiTheme="minorHAnsi" w:cstheme="minorBidi"/>
          <w:noProof/>
        </w:rPr>
        <w:tab/>
      </w:r>
      <w:r>
        <w:rPr>
          <w:noProof/>
        </w:rPr>
        <w:t>3PHHybrid.ino</w:t>
      </w:r>
      <w:r>
        <w:rPr>
          <w:noProof/>
        </w:rPr>
        <w:tab/>
      </w:r>
      <w:r>
        <w:rPr>
          <w:noProof/>
        </w:rPr>
        <w:fldChar w:fldCharType="begin"/>
      </w:r>
      <w:r>
        <w:rPr>
          <w:noProof/>
        </w:rPr>
        <w:instrText xml:space="preserve"> PAGEREF _Toc134396284 \h </w:instrText>
      </w:r>
      <w:r>
        <w:rPr>
          <w:noProof/>
        </w:rPr>
      </w:r>
      <w:r>
        <w:rPr>
          <w:noProof/>
        </w:rPr>
        <w:fldChar w:fldCharType="separate"/>
      </w:r>
      <w:r>
        <w:rPr>
          <w:noProof/>
        </w:rPr>
        <w:t>7</w:t>
      </w:r>
      <w:r>
        <w:rPr>
          <w:noProof/>
        </w:rPr>
        <w:fldChar w:fldCharType="end"/>
      </w:r>
    </w:p>
    <w:p w14:paraId="2EF87EBA" w14:textId="279374AF" w:rsidR="0004268A" w:rsidRDefault="0004268A">
      <w:pPr>
        <w:pStyle w:val="Sommario1"/>
        <w:tabs>
          <w:tab w:val="left" w:pos="480"/>
          <w:tab w:val="right" w:leader="dot" w:pos="9622"/>
        </w:tabs>
        <w:rPr>
          <w:rFonts w:asciiTheme="minorHAnsi" w:eastAsiaTheme="minorEastAsia" w:hAnsiTheme="minorHAnsi" w:cstheme="minorBidi"/>
          <w:noProof/>
        </w:rPr>
      </w:pPr>
      <w:r>
        <w:rPr>
          <w:noProof/>
        </w:rPr>
        <w:t>3</w:t>
      </w:r>
      <w:r>
        <w:rPr>
          <w:rFonts w:asciiTheme="minorHAnsi" w:eastAsiaTheme="minorEastAsia" w:hAnsiTheme="minorHAnsi" w:cstheme="minorBidi"/>
          <w:noProof/>
        </w:rPr>
        <w:tab/>
      </w:r>
      <w:r>
        <w:rPr>
          <w:noProof/>
        </w:rPr>
        <w:t>Procedura di generazione del firmware</w:t>
      </w:r>
      <w:r>
        <w:rPr>
          <w:noProof/>
        </w:rPr>
        <w:tab/>
      </w:r>
      <w:r>
        <w:rPr>
          <w:noProof/>
        </w:rPr>
        <w:fldChar w:fldCharType="begin"/>
      </w:r>
      <w:r>
        <w:rPr>
          <w:noProof/>
        </w:rPr>
        <w:instrText xml:space="preserve"> PAGEREF _Toc134396285 \h </w:instrText>
      </w:r>
      <w:r>
        <w:rPr>
          <w:noProof/>
        </w:rPr>
      </w:r>
      <w:r>
        <w:rPr>
          <w:noProof/>
        </w:rPr>
        <w:fldChar w:fldCharType="separate"/>
      </w:r>
      <w:r>
        <w:rPr>
          <w:noProof/>
        </w:rPr>
        <w:t>8</w:t>
      </w:r>
      <w:r>
        <w:rPr>
          <w:noProof/>
        </w:rPr>
        <w:fldChar w:fldCharType="end"/>
      </w:r>
    </w:p>
    <w:p w14:paraId="0E226BDB" w14:textId="2E09CB62"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3.1</w:t>
      </w:r>
      <w:r>
        <w:rPr>
          <w:rFonts w:asciiTheme="minorHAnsi" w:eastAsiaTheme="minorEastAsia" w:hAnsiTheme="minorHAnsi" w:cstheme="minorBidi"/>
          <w:noProof/>
        </w:rPr>
        <w:tab/>
      </w:r>
      <w:r>
        <w:rPr>
          <w:noProof/>
        </w:rPr>
        <w:t>Operazioni preliminari</w:t>
      </w:r>
      <w:r>
        <w:rPr>
          <w:noProof/>
        </w:rPr>
        <w:tab/>
      </w:r>
      <w:r>
        <w:rPr>
          <w:noProof/>
        </w:rPr>
        <w:fldChar w:fldCharType="begin"/>
      </w:r>
      <w:r>
        <w:rPr>
          <w:noProof/>
        </w:rPr>
        <w:instrText xml:space="preserve"> PAGEREF _Toc134396286 \h </w:instrText>
      </w:r>
      <w:r>
        <w:rPr>
          <w:noProof/>
        </w:rPr>
      </w:r>
      <w:r>
        <w:rPr>
          <w:noProof/>
        </w:rPr>
        <w:fldChar w:fldCharType="separate"/>
      </w:r>
      <w:r>
        <w:rPr>
          <w:noProof/>
        </w:rPr>
        <w:t>8</w:t>
      </w:r>
      <w:r>
        <w:rPr>
          <w:noProof/>
        </w:rPr>
        <w:fldChar w:fldCharType="end"/>
      </w:r>
    </w:p>
    <w:p w14:paraId="59907292" w14:textId="34B54108"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3.1.1</w:t>
      </w:r>
      <w:r>
        <w:rPr>
          <w:rFonts w:asciiTheme="minorHAnsi" w:eastAsiaTheme="minorEastAsia" w:hAnsiTheme="minorHAnsi" w:cstheme="minorBidi"/>
          <w:noProof/>
        </w:rPr>
        <w:tab/>
      </w:r>
      <w:r>
        <w:rPr>
          <w:noProof/>
        </w:rPr>
        <w:t>Acquisire le informazioni sull’impianto</w:t>
      </w:r>
      <w:r>
        <w:rPr>
          <w:noProof/>
        </w:rPr>
        <w:tab/>
      </w:r>
      <w:r>
        <w:rPr>
          <w:noProof/>
        </w:rPr>
        <w:fldChar w:fldCharType="begin"/>
      </w:r>
      <w:r>
        <w:rPr>
          <w:noProof/>
        </w:rPr>
        <w:instrText xml:space="preserve"> PAGEREF _Toc134396287 \h </w:instrText>
      </w:r>
      <w:r>
        <w:rPr>
          <w:noProof/>
        </w:rPr>
      </w:r>
      <w:r>
        <w:rPr>
          <w:noProof/>
        </w:rPr>
        <w:fldChar w:fldCharType="separate"/>
      </w:r>
      <w:r>
        <w:rPr>
          <w:noProof/>
        </w:rPr>
        <w:t>8</w:t>
      </w:r>
      <w:r>
        <w:rPr>
          <w:noProof/>
        </w:rPr>
        <w:fldChar w:fldCharType="end"/>
      </w:r>
    </w:p>
    <w:p w14:paraId="158825DB" w14:textId="60C181F7"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3.1.2</w:t>
      </w:r>
      <w:r>
        <w:rPr>
          <w:rFonts w:asciiTheme="minorHAnsi" w:eastAsiaTheme="minorEastAsia" w:hAnsiTheme="minorHAnsi" w:cstheme="minorBidi"/>
          <w:noProof/>
        </w:rPr>
        <w:tab/>
      </w:r>
      <w:r>
        <w:rPr>
          <w:noProof/>
        </w:rPr>
        <w:t>Acquisire l’ID LoRa della scheda MKR WAN 1310 usata per il device</w:t>
      </w:r>
      <w:r>
        <w:rPr>
          <w:noProof/>
        </w:rPr>
        <w:tab/>
      </w:r>
      <w:r>
        <w:rPr>
          <w:noProof/>
        </w:rPr>
        <w:fldChar w:fldCharType="begin"/>
      </w:r>
      <w:r>
        <w:rPr>
          <w:noProof/>
        </w:rPr>
        <w:instrText xml:space="preserve"> PAGEREF _Toc134396288 \h </w:instrText>
      </w:r>
      <w:r>
        <w:rPr>
          <w:noProof/>
        </w:rPr>
      </w:r>
      <w:r>
        <w:rPr>
          <w:noProof/>
        </w:rPr>
        <w:fldChar w:fldCharType="separate"/>
      </w:r>
      <w:r>
        <w:rPr>
          <w:noProof/>
        </w:rPr>
        <w:t>8</w:t>
      </w:r>
      <w:r>
        <w:rPr>
          <w:noProof/>
        </w:rPr>
        <w:fldChar w:fldCharType="end"/>
      </w:r>
    </w:p>
    <w:p w14:paraId="2320FBBB" w14:textId="62062E2D" w:rsidR="0004268A" w:rsidRPr="0004268A" w:rsidRDefault="0004268A">
      <w:pPr>
        <w:pStyle w:val="Sommario3"/>
        <w:tabs>
          <w:tab w:val="left" w:pos="1440"/>
          <w:tab w:val="right" w:leader="dot" w:pos="9622"/>
        </w:tabs>
        <w:rPr>
          <w:rFonts w:asciiTheme="minorHAnsi" w:eastAsiaTheme="minorEastAsia" w:hAnsiTheme="minorHAnsi" w:cstheme="minorBidi"/>
          <w:noProof/>
          <w:lang w:val="en-US"/>
        </w:rPr>
      </w:pPr>
      <w:r w:rsidRPr="00866C33">
        <w:rPr>
          <w:noProof/>
          <w:lang w:val="en-US"/>
        </w:rPr>
        <w:t>3.1.3</w:t>
      </w:r>
      <w:r w:rsidRPr="0004268A">
        <w:rPr>
          <w:rFonts w:asciiTheme="minorHAnsi" w:eastAsiaTheme="minorEastAsia" w:hAnsiTheme="minorHAnsi" w:cstheme="minorBidi"/>
          <w:noProof/>
          <w:lang w:val="en-US"/>
        </w:rPr>
        <w:tab/>
      </w:r>
      <w:r w:rsidRPr="00866C33">
        <w:rPr>
          <w:noProof/>
          <w:lang w:val="en-US"/>
        </w:rPr>
        <w:t>Configurare il device sul LNS The Things Network</w:t>
      </w:r>
      <w:r w:rsidRPr="0004268A">
        <w:rPr>
          <w:noProof/>
          <w:lang w:val="en-US"/>
        </w:rPr>
        <w:tab/>
      </w:r>
      <w:r>
        <w:rPr>
          <w:noProof/>
        </w:rPr>
        <w:fldChar w:fldCharType="begin"/>
      </w:r>
      <w:r w:rsidRPr="0004268A">
        <w:rPr>
          <w:noProof/>
          <w:lang w:val="en-US"/>
        </w:rPr>
        <w:instrText xml:space="preserve"> PAGEREF _Toc134396289 \h </w:instrText>
      </w:r>
      <w:r>
        <w:rPr>
          <w:noProof/>
        </w:rPr>
      </w:r>
      <w:r>
        <w:rPr>
          <w:noProof/>
        </w:rPr>
        <w:fldChar w:fldCharType="separate"/>
      </w:r>
      <w:r w:rsidRPr="0004268A">
        <w:rPr>
          <w:noProof/>
          <w:lang w:val="en-US"/>
        </w:rPr>
        <w:t>9</w:t>
      </w:r>
      <w:r>
        <w:rPr>
          <w:noProof/>
        </w:rPr>
        <w:fldChar w:fldCharType="end"/>
      </w:r>
    </w:p>
    <w:p w14:paraId="4365FF1D" w14:textId="5A741AB1" w:rsidR="0004268A" w:rsidRDefault="0004268A">
      <w:pPr>
        <w:pStyle w:val="Sommario3"/>
        <w:tabs>
          <w:tab w:val="left" w:pos="1440"/>
          <w:tab w:val="right" w:leader="dot" w:pos="9622"/>
        </w:tabs>
        <w:rPr>
          <w:rFonts w:asciiTheme="minorHAnsi" w:eastAsiaTheme="minorEastAsia" w:hAnsiTheme="minorHAnsi" w:cstheme="minorBidi"/>
          <w:noProof/>
        </w:rPr>
      </w:pPr>
      <w:r>
        <w:rPr>
          <w:noProof/>
        </w:rPr>
        <w:t>3.1.4</w:t>
      </w:r>
      <w:r>
        <w:rPr>
          <w:rFonts w:asciiTheme="minorHAnsi" w:eastAsiaTheme="minorEastAsia" w:hAnsiTheme="minorHAnsi" w:cstheme="minorBidi"/>
          <w:noProof/>
        </w:rPr>
        <w:tab/>
      </w:r>
      <w:r>
        <w:rPr>
          <w:noProof/>
        </w:rPr>
        <w:t>Acquisire i dati relativi alla configurazione LoRaWan</w:t>
      </w:r>
      <w:r>
        <w:rPr>
          <w:noProof/>
        </w:rPr>
        <w:tab/>
      </w:r>
      <w:r>
        <w:rPr>
          <w:noProof/>
        </w:rPr>
        <w:fldChar w:fldCharType="begin"/>
      </w:r>
      <w:r>
        <w:rPr>
          <w:noProof/>
        </w:rPr>
        <w:instrText xml:space="preserve"> PAGEREF _Toc134396290 \h </w:instrText>
      </w:r>
      <w:r>
        <w:rPr>
          <w:noProof/>
        </w:rPr>
      </w:r>
      <w:r>
        <w:rPr>
          <w:noProof/>
        </w:rPr>
        <w:fldChar w:fldCharType="separate"/>
      </w:r>
      <w:r>
        <w:rPr>
          <w:noProof/>
        </w:rPr>
        <w:t>9</w:t>
      </w:r>
      <w:r>
        <w:rPr>
          <w:noProof/>
        </w:rPr>
        <w:fldChar w:fldCharType="end"/>
      </w:r>
    </w:p>
    <w:p w14:paraId="3AF8CEA2" w14:textId="00C1DCBC"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3.2</w:t>
      </w:r>
      <w:r>
        <w:rPr>
          <w:rFonts w:asciiTheme="minorHAnsi" w:eastAsiaTheme="minorEastAsia" w:hAnsiTheme="minorHAnsi" w:cstheme="minorBidi"/>
          <w:noProof/>
        </w:rPr>
        <w:tab/>
      </w:r>
      <w:r>
        <w:rPr>
          <w:noProof/>
        </w:rPr>
        <w:t>Preparare i file dello sketch del firmware</w:t>
      </w:r>
      <w:r>
        <w:rPr>
          <w:noProof/>
        </w:rPr>
        <w:tab/>
      </w:r>
      <w:r>
        <w:rPr>
          <w:noProof/>
        </w:rPr>
        <w:fldChar w:fldCharType="begin"/>
      </w:r>
      <w:r>
        <w:rPr>
          <w:noProof/>
        </w:rPr>
        <w:instrText xml:space="preserve"> PAGEREF _Toc134396291 \h </w:instrText>
      </w:r>
      <w:r>
        <w:rPr>
          <w:noProof/>
        </w:rPr>
      </w:r>
      <w:r>
        <w:rPr>
          <w:noProof/>
        </w:rPr>
        <w:fldChar w:fldCharType="separate"/>
      </w:r>
      <w:r>
        <w:rPr>
          <w:noProof/>
        </w:rPr>
        <w:t>9</w:t>
      </w:r>
      <w:r>
        <w:rPr>
          <w:noProof/>
        </w:rPr>
        <w:fldChar w:fldCharType="end"/>
      </w:r>
    </w:p>
    <w:p w14:paraId="761BE12F" w14:textId="1DEAD776"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3.3</w:t>
      </w:r>
      <w:r>
        <w:rPr>
          <w:rFonts w:asciiTheme="minorHAnsi" w:eastAsiaTheme="minorEastAsia" w:hAnsiTheme="minorHAnsi" w:cstheme="minorBidi"/>
          <w:noProof/>
        </w:rPr>
        <w:tab/>
      </w:r>
      <w:r>
        <w:rPr>
          <w:noProof/>
        </w:rPr>
        <w:t>Personalizzare lo sketch principale</w:t>
      </w:r>
      <w:r>
        <w:rPr>
          <w:noProof/>
        </w:rPr>
        <w:tab/>
      </w:r>
      <w:r>
        <w:rPr>
          <w:noProof/>
        </w:rPr>
        <w:fldChar w:fldCharType="begin"/>
      </w:r>
      <w:r>
        <w:rPr>
          <w:noProof/>
        </w:rPr>
        <w:instrText xml:space="preserve"> PAGEREF _Toc134396292 \h </w:instrText>
      </w:r>
      <w:r>
        <w:rPr>
          <w:noProof/>
        </w:rPr>
      </w:r>
      <w:r>
        <w:rPr>
          <w:noProof/>
        </w:rPr>
        <w:fldChar w:fldCharType="separate"/>
      </w:r>
      <w:r>
        <w:rPr>
          <w:noProof/>
        </w:rPr>
        <w:t>10</w:t>
      </w:r>
      <w:r>
        <w:rPr>
          <w:noProof/>
        </w:rPr>
        <w:fldChar w:fldCharType="end"/>
      </w:r>
    </w:p>
    <w:p w14:paraId="269ABB17" w14:textId="6E9A099F" w:rsidR="0004268A" w:rsidRDefault="0004268A">
      <w:pPr>
        <w:pStyle w:val="Sommario2"/>
        <w:tabs>
          <w:tab w:val="left" w:pos="960"/>
          <w:tab w:val="right" w:leader="dot" w:pos="9622"/>
        </w:tabs>
        <w:rPr>
          <w:rFonts w:asciiTheme="minorHAnsi" w:eastAsiaTheme="minorEastAsia" w:hAnsiTheme="minorHAnsi" w:cstheme="minorBidi"/>
          <w:noProof/>
        </w:rPr>
      </w:pPr>
      <w:r>
        <w:rPr>
          <w:noProof/>
        </w:rPr>
        <w:t>3.4</w:t>
      </w:r>
      <w:r>
        <w:rPr>
          <w:rFonts w:asciiTheme="minorHAnsi" w:eastAsiaTheme="minorEastAsia" w:hAnsiTheme="minorHAnsi" w:cstheme="minorBidi"/>
          <w:noProof/>
        </w:rPr>
        <w:tab/>
      </w:r>
      <w:r>
        <w:rPr>
          <w:noProof/>
        </w:rPr>
        <w:t>Compilare e caricare il firmware</w:t>
      </w:r>
      <w:r>
        <w:rPr>
          <w:noProof/>
        </w:rPr>
        <w:tab/>
      </w:r>
      <w:r>
        <w:rPr>
          <w:noProof/>
        </w:rPr>
        <w:fldChar w:fldCharType="begin"/>
      </w:r>
      <w:r>
        <w:rPr>
          <w:noProof/>
        </w:rPr>
        <w:instrText xml:space="preserve"> PAGEREF _Toc134396293 \h </w:instrText>
      </w:r>
      <w:r>
        <w:rPr>
          <w:noProof/>
        </w:rPr>
      </w:r>
      <w:r>
        <w:rPr>
          <w:noProof/>
        </w:rPr>
        <w:fldChar w:fldCharType="separate"/>
      </w:r>
      <w:r>
        <w:rPr>
          <w:noProof/>
        </w:rPr>
        <w:t>10</w:t>
      </w:r>
      <w:r>
        <w:rPr>
          <w:noProof/>
        </w:rPr>
        <w:fldChar w:fldCharType="end"/>
      </w:r>
    </w:p>
    <w:p w14:paraId="592D6E29" w14:textId="64925961" w:rsidR="00E96BF9" w:rsidRPr="0097336E" w:rsidRDefault="00E96BF9" w:rsidP="00E96BF9">
      <w:r>
        <w:fldChar w:fldCharType="end"/>
      </w:r>
    </w:p>
    <w:p w14:paraId="04C6DDC5" w14:textId="43EA72A8" w:rsidR="007D2588" w:rsidRDefault="007D2588" w:rsidP="001822F9">
      <w:pPr>
        <w:pStyle w:val="Titolo1"/>
      </w:pPr>
      <w:bookmarkStart w:id="0" w:name="_Toc134396273"/>
      <w:r>
        <w:lastRenderedPageBreak/>
        <w:t>Introduzione</w:t>
      </w:r>
      <w:bookmarkEnd w:id="0"/>
    </w:p>
    <w:p w14:paraId="3EE80E6F" w14:textId="1CB91E29" w:rsidR="00DB3231" w:rsidRDefault="00251015" w:rsidP="007D2588">
      <w:pPr>
        <w:pStyle w:val="Titolo2"/>
      </w:pPr>
      <w:bookmarkStart w:id="1" w:name="_Toc134396274"/>
      <w:r>
        <w:t>L’architettura TERIS CONTROL</w:t>
      </w:r>
      <w:bookmarkEnd w:id="1"/>
    </w:p>
    <w:p w14:paraId="3D525E36" w14:textId="2F37C33B" w:rsidR="00782636" w:rsidRDefault="00251015" w:rsidP="00782636">
      <w:r w:rsidRPr="008C2F86">
        <w:rPr>
          <w:b/>
        </w:rPr>
        <w:t>TERIS CONTROL</w:t>
      </w:r>
      <w:r>
        <w:t xml:space="preserve"> è un sistema di monitoraggio e controllo di impianti fotovoltaici, basato su un’architettura </w:t>
      </w:r>
      <w:proofErr w:type="spellStart"/>
      <w:r w:rsidRPr="008C2F86">
        <w:rPr>
          <w:b/>
        </w:rPr>
        <w:t>IIoT</w:t>
      </w:r>
      <w:proofErr w:type="spellEnd"/>
      <w:r>
        <w:t xml:space="preserve"> (</w:t>
      </w:r>
      <w:r w:rsidRPr="008C2F86">
        <w:rPr>
          <w:i/>
        </w:rPr>
        <w:t xml:space="preserve">Industrial Internet of </w:t>
      </w:r>
      <w:proofErr w:type="spellStart"/>
      <w:r w:rsidRPr="008C2F86">
        <w:rPr>
          <w:i/>
        </w:rPr>
        <w:t>Things</w:t>
      </w:r>
      <w:proofErr w:type="spellEnd"/>
      <w:r>
        <w:t>).</w:t>
      </w:r>
    </w:p>
    <w:p w14:paraId="09498C9F" w14:textId="0431C231" w:rsidR="00251015" w:rsidRDefault="00251015" w:rsidP="00782636">
      <w:r>
        <w:t>Gli elementi principali dell’architettura sono rappresentati nella figura seguente.</w:t>
      </w:r>
    </w:p>
    <w:p w14:paraId="03F3783E" w14:textId="642939D2" w:rsidR="00251015" w:rsidRDefault="000C71DC" w:rsidP="00782636">
      <w:r w:rsidRPr="000C71DC">
        <w:rPr>
          <w:noProof/>
        </w:rPr>
        <w:drawing>
          <wp:inline distT="0" distB="0" distL="0" distR="0" wp14:anchorId="0CEFB200" wp14:editId="64E59A22">
            <wp:extent cx="6116320" cy="3440430"/>
            <wp:effectExtent l="0" t="0" r="5080" b="127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6320" cy="3440430"/>
                    </a:xfrm>
                    <a:prstGeom prst="rect">
                      <a:avLst/>
                    </a:prstGeom>
                  </pic:spPr>
                </pic:pic>
              </a:graphicData>
            </a:graphic>
          </wp:inline>
        </w:drawing>
      </w:r>
    </w:p>
    <w:p w14:paraId="1C9C2327" w14:textId="4818A79B" w:rsidR="00BF0BC0" w:rsidRDefault="00BF0BC0" w:rsidP="00782636">
      <w:r>
        <w:t xml:space="preserve">Gli elementi dell’impianto che costituiscono le fonti di dati sono prevalentemente gli </w:t>
      </w:r>
      <w:r w:rsidRPr="008C2F86">
        <w:rPr>
          <w:b/>
        </w:rPr>
        <w:t>inverter</w:t>
      </w:r>
      <w:r>
        <w:t xml:space="preserve">, che forniscono l’alimentazione in corrente alternata (monofase o trifase) e i </w:t>
      </w:r>
      <w:r w:rsidRPr="008C2F86">
        <w:rPr>
          <w:b/>
        </w:rPr>
        <w:t>misuratori</w:t>
      </w:r>
      <w:r>
        <w:t xml:space="preserve"> che sono normalmente posti sul quadro elettrico a valle dell’impianto.</w:t>
      </w:r>
    </w:p>
    <w:p w14:paraId="74E2C909" w14:textId="0270CF5A" w:rsidR="00BF0BC0" w:rsidRDefault="00BF0BC0" w:rsidP="00782636">
      <w:r>
        <w:t>Nella prima release del sistema i componenti considerati rientrano esclusivamente in queste due categorie, anche perché forniscono tutti i parametri che permettono di valutare l’efficienza dell’impianto e il suo stato di salute.</w:t>
      </w:r>
    </w:p>
    <w:p w14:paraId="3CCF6485" w14:textId="77A9EE4A" w:rsidR="00BF0BC0" w:rsidRDefault="00BF0BC0" w:rsidP="00782636">
      <w:r>
        <w:t xml:space="preserve">Sia gli inverter che i misuratori sono provvisti di interfaccia seriale </w:t>
      </w:r>
      <w:r w:rsidRPr="008C2F86">
        <w:rPr>
          <w:b/>
        </w:rPr>
        <w:t>RS 485</w:t>
      </w:r>
      <w:r>
        <w:t xml:space="preserve"> e possono essere interrogati attraverso il protocollo industriale </w:t>
      </w:r>
      <w:proofErr w:type="spellStart"/>
      <w:r w:rsidRPr="008C2F86">
        <w:rPr>
          <w:b/>
        </w:rPr>
        <w:t>ModBus</w:t>
      </w:r>
      <w:proofErr w:type="spellEnd"/>
      <w:r w:rsidRPr="008C2F86">
        <w:rPr>
          <w:b/>
        </w:rPr>
        <w:t xml:space="preserve"> RTU</w:t>
      </w:r>
      <w:r>
        <w:t>.</w:t>
      </w:r>
    </w:p>
    <w:p w14:paraId="4D27890A" w14:textId="03C8217F" w:rsidR="00BF0BC0" w:rsidRDefault="00BF0BC0" w:rsidP="00782636">
      <w:r>
        <w:t xml:space="preserve">La logica di interrogazione (lettura) dei parametri dell’impianto è implementata su </w:t>
      </w:r>
      <w:proofErr w:type="spellStart"/>
      <w:r w:rsidRPr="008C2F86">
        <w:rPr>
          <w:b/>
          <w:i/>
        </w:rPr>
        <w:t>device</w:t>
      </w:r>
      <w:proofErr w:type="spellEnd"/>
      <w:r w:rsidR="0001419D">
        <w:t xml:space="preserve"> realizzati appositamente per il progetto.</w:t>
      </w:r>
    </w:p>
    <w:p w14:paraId="2F2BE6BF" w14:textId="582DBB7D" w:rsidR="0001419D" w:rsidRDefault="0001419D" w:rsidP="00782636">
      <w:r>
        <w:t xml:space="preserve">Tali </w:t>
      </w:r>
      <w:proofErr w:type="spellStart"/>
      <w:r w:rsidRPr="008C2F86">
        <w:rPr>
          <w:b/>
          <w:i/>
        </w:rPr>
        <w:t>device</w:t>
      </w:r>
      <w:proofErr w:type="spellEnd"/>
      <w:r>
        <w:t xml:space="preserve"> sono dotati di interfaccia RS 485 e di moduli wireless </w:t>
      </w:r>
      <w:proofErr w:type="spellStart"/>
      <w:r w:rsidRPr="008C2F86">
        <w:rPr>
          <w:b/>
        </w:rPr>
        <w:t>LoRa</w:t>
      </w:r>
      <w:proofErr w:type="spellEnd"/>
      <w:r>
        <w:t>.</w:t>
      </w:r>
    </w:p>
    <w:p w14:paraId="6D7E9076" w14:textId="6AB7BDE9" w:rsidR="0001419D" w:rsidRDefault="0001419D" w:rsidP="00782636">
      <w:r>
        <w:lastRenderedPageBreak/>
        <w:t xml:space="preserve">Per ciascun impianto fotovoltaico è in genere previsto un unico </w:t>
      </w:r>
      <w:proofErr w:type="spellStart"/>
      <w:r w:rsidRPr="008C2F86">
        <w:rPr>
          <w:b/>
          <w:i/>
        </w:rPr>
        <w:t>device</w:t>
      </w:r>
      <w:proofErr w:type="spellEnd"/>
      <w:r>
        <w:t xml:space="preserve"> collegato sul bus </w:t>
      </w:r>
      <w:r w:rsidRPr="008C2F86">
        <w:rPr>
          <w:b/>
        </w:rPr>
        <w:t>RS485</w:t>
      </w:r>
      <w:r>
        <w:t xml:space="preserve"> in grado di interrogare tutti i dispositivi presenti.</w:t>
      </w:r>
    </w:p>
    <w:p w14:paraId="25FD8337" w14:textId="79EFF2A1" w:rsidR="0001419D" w:rsidRDefault="0001419D" w:rsidP="00782636">
      <w:r>
        <w:t xml:space="preserve">L’interrogazione avviene in base all’algoritmo preimpostato su ciascun </w:t>
      </w:r>
      <w:proofErr w:type="spellStart"/>
      <w:r>
        <w:t>device</w:t>
      </w:r>
      <w:proofErr w:type="spellEnd"/>
      <w:r>
        <w:t xml:space="preserve"> all’atto della sua configurazione e i dati acquisiti sono trasmessi su una rete </w:t>
      </w:r>
      <w:proofErr w:type="spellStart"/>
      <w:r w:rsidRPr="008C2F86">
        <w:rPr>
          <w:b/>
        </w:rPr>
        <w:t>LoRaWan</w:t>
      </w:r>
      <w:proofErr w:type="spellEnd"/>
      <w:r>
        <w:t>.</w:t>
      </w:r>
    </w:p>
    <w:p w14:paraId="053C0D04" w14:textId="3AD7721E" w:rsidR="0001419D" w:rsidRDefault="0001419D" w:rsidP="00782636">
      <w:r>
        <w:t xml:space="preserve">La rete </w:t>
      </w:r>
      <w:proofErr w:type="spellStart"/>
      <w:r>
        <w:t>LoRaWan</w:t>
      </w:r>
      <w:proofErr w:type="spellEnd"/>
      <w:r>
        <w:t xml:space="preserve"> è costituita da appositi </w:t>
      </w:r>
      <w:r w:rsidRPr="008C2F86">
        <w:rPr>
          <w:b/>
          <w:i/>
        </w:rPr>
        <w:t>gateway</w:t>
      </w:r>
      <w:r>
        <w:t xml:space="preserve"> o stazioni base, che si trovano nel raggio di copertura dell’impianto, collegati alla rete Internet attraverso collegamenti Wi-Fi, Ethernet, 3G/4G/5G a seconda dei casi e dell’ubicazione dell’impianto, e da un’infrastruttura server (</w:t>
      </w:r>
      <w:proofErr w:type="spellStart"/>
      <w:r w:rsidRPr="008C2F86">
        <w:rPr>
          <w:b/>
        </w:rPr>
        <w:t>LoRaWan</w:t>
      </w:r>
      <w:proofErr w:type="spellEnd"/>
      <w:r w:rsidRPr="008C2F86">
        <w:rPr>
          <w:b/>
        </w:rPr>
        <w:t xml:space="preserve"> Network Server</w:t>
      </w:r>
      <w:r>
        <w:t xml:space="preserve"> o LNS).</w:t>
      </w:r>
    </w:p>
    <w:p w14:paraId="7641B58C" w14:textId="6E0844EC" w:rsidR="0001419D" w:rsidRDefault="0001419D" w:rsidP="00782636">
      <w:r>
        <w:t xml:space="preserve">Nell’ambito del LNS è definita un’applicazione </w:t>
      </w:r>
      <w:proofErr w:type="spellStart"/>
      <w:r>
        <w:t>LoRaWan</w:t>
      </w:r>
      <w:proofErr w:type="spellEnd"/>
      <w:r>
        <w:t>, dedicata al sistema TERIS CONTROL, e un collegamento web</w:t>
      </w:r>
      <w:r w:rsidR="003A1AC4">
        <w:t xml:space="preserve"> verso il sistema di raccolta dati e monitoraggio, acces</w:t>
      </w:r>
      <w:r w:rsidR="008C2F86">
        <w:t>s</w:t>
      </w:r>
      <w:r w:rsidR="003A1AC4">
        <w:t xml:space="preserve">ibile in modalità </w:t>
      </w:r>
      <w:proofErr w:type="spellStart"/>
      <w:r w:rsidR="003A1AC4">
        <w:t>cloud</w:t>
      </w:r>
      <w:proofErr w:type="spellEnd"/>
      <w:r w:rsidR="003A1AC4">
        <w:t xml:space="preserve"> </w:t>
      </w:r>
      <w:proofErr w:type="spellStart"/>
      <w:r w:rsidR="003A1AC4">
        <w:t>computing</w:t>
      </w:r>
      <w:proofErr w:type="spellEnd"/>
      <w:r w:rsidR="003A1AC4">
        <w:t>, dove vengono svolte le operazioni di archiviazione, analisi e monitoraggio dei dati.</w:t>
      </w:r>
    </w:p>
    <w:p w14:paraId="7BF7C1E1" w14:textId="5480E489" w:rsidR="003A1AC4" w:rsidRDefault="007D2588" w:rsidP="003014A8">
      <w:pPr>
        <w:pStyle w:val="Titolo2"/>
      </w:pPr>
      <w:bookmarkStart w:id="2" w:name="_Toc134396275"/>
      <w:r>
        <w:t xml:space="preserve">Caratteristiche del </w:t>
      </w:r>
      <w:proofErr w:type="spellStart"/>
      <w:r w:rsidR="003014A8">
        <w:t>device</w:t>
      </w:r>
      <w:proofErr w:type="spellEnd"/>
      <w:r w:rsidR="003014A8">
        <w:t xml:space="preserve"> TERIS</w:t>
      </w:r>
      <w:bookmarkEnd w:id="2"/>
    </w:p>
    <w:p w14:paraId="6FCC4D82" w14:textId="6A73AF0D" w:rsidR="003014A8" w:rsidRDefault="003014A8" w:rsidP="003014A8">
      <w:r>
        <w:t xml:space="preserve">Per </w:t>
      </w:r>
      <w:proofErr w:type="spellStart"/>
      <w:r>
        <w:t>device</w:t>
      </w:r>
      <w:proofErr w:type="spellEnd"/>
      <w:r>
        <w:t xml:space="preserve"> TERIS si intende il dispositivo collegato al bus </w:t>
      </w:r>
      <w:proofErr w:type="spellStart"/>
      <w:r>
        <w:t>ModBus</w:t>
      </w:r>
      <w:proofErr w:type="spellEnd"/>
      <w:r>
        <w:t xml:space="preserve"> che ha il compito di acquisire i dati dai componenti dell’impianto e trasmetterli attraverso la rete </w:t>
      </w:r>
      <w:proofErr w:type="spellStart"/>
      <w:r>
        <w:t>LoRa</w:t>
      </w:r>
      <w:proofErr w:type="spellEnd"/>
      <w:r>
        <w:t>.</w:t>
      </w:r>
    </w:p>
    <w:p w14:paraId="730F7391" w14:textId="5CD2669B" w:rsidR="003014A8" w:rsidRDefault="003014A8" w:rsidP="003014A8">
      <w:r>
        <w:t xml:space="preserve">I </w:t>
      </w:r>
      <w:proofErr w:type="spellStart"/>
      <w:r>
        <w:t>device</w:t>
      </w:r>
      <w:proofErr w:type="spellEnd"/>
      <w:r>
        <w:t xml:space="preserve"> TERIS sono dispositivi a microcontrollore realizzati assemblando schede elettroniche commerciali, di classe industriale, prodotte da Arduino.</w:t>
      </w:r>
    </w:p>
    <w:p w14:paraId="6DF41C77" w14:textId="37454CCE" w:rsidR="003014A8" w:rsidRDefault="003014A8" w:rsidP="003014A8">
      <w:r>
        <w:t xml:space="preserve">I componenti hardware che compongono il </w:t>
      </w:r>
      <w:proofErr w:type="spellStart"/>
      <w:r>
        <w:t>device</w:t>
      </w:r>
      <w:proofErr w:type="spellEnd"/>
      <w:r>
        <w:t xml:space="preserve"> sono:</w:t>
      </w:r>
    </w:p>
    <w:p w14:paraId="78A04C48" w14:textId="7FE6293B" w:rsidR="003014A8" w:rsidRDefault="003014A8" w:rsidP="00AF3BCC">
      <w:pPr>
        <w:pStyle w:val="Paragrafoelenco"/>
        <w:numPr>
          <w:ilvl w:val="0"/>
          <w:numId w:val="2"/>
        </w:numPr>
      </w:pPr>
      <w:r w:rsidRPr="003014A8">
        <w:t xml:space="preserve">Scheda Arduino MKR WAN 1310, dotata di </w:t>
      </w:r>
      <w:r>
        <w:t xml:space="preserve">microcontrollore ARM </w:t>
      </w:r>
      <w:proofErr w:type="spellStart"/>
      <w:r>
        <w:t>Cortex</w:t>
      </w:r>
      <w:proofErr w:type="spellEnd"/>
      <w:r>
        <w:t xml:space="preserve"> M0 32 bit e modulo </w:t>
      </w:r>
      <w:proofErr w:type="spellStart"/>
      <w:r>
        <w:t>LoRa</w:t>
      </w:r>
      <w:proofErr w:type="spellEnd"/>
      <w:r>
        <w:t xml:space="preserve"> Murata CMWX1ZZABZ</w:t>
      </w:r>
    </w:p>
    <w:p w14:paraId="0A97C861" w14:textId="5B06976F" w:rsidR="003014A8" w:rsidRDefault="001D30C3" w:rsidP="00AF3BCC">
      <w:pPr>
        <w:pStyle w:val="Paragrafoelenco"/>
        <w:numPr>
          <w:ilvl w:val="0"/>
          <w:numId w:val="2"/>
        </w:numPr>
      </w:pPr>
      <w:r>
        <w:rPr>
          <w:noProof/>
        </w:rPr>
        <mc:AlternateContent>
          <mc:Choice Requires="wpg">
            <w:drawing>
              <wp:anchor distT="0" distB="0" distL="114300" distR="114300" simplePos="0" relativeHeight="251660288" behindDoc="0" locked="0" layoutInCell="1" allowOverlap="1" wp14:anchorId="26EC7536" wp14:editId="18056E3F">
                <wp:simplePos x="0" y="0"/>
                <wp:positionH relativeFrom="column">
                  <wp:posOffset>2197143</wp:posOffset>
                </wp:positionH>
                <wp:positionV relativeFrom="paragraph">
                  <wp:posOffset>413182</wp:posOffset>
                </wp:positionV>
                <wp:extent cx="1256400" cy="1346400"/>
                <wp:effectExtent l="0" t="0" r="1270" b="0"/>
                <wp:wrapTopAndBottom/>
                <wp:docPr id="4" name="Gruppo 4"/>
                <wp:cNvGraphicFramePr/>
                <a:graphic xmlns:a="http://schemas.openxmlformats.org/drawingml/2006/main">
                  <a:graphicData uri="http://schemas.microsoft.com/office/word/2010/wordprocessingGroup">
                    <wpg:wgp>
                      <wpg:cNvGrpSpPr/>
                      <wpg:grpSpPr>
                        <a:xfrm>
                          <a:off x="0" y="0"/>
                          <a:ext cx="1256400" cy="1346400"/>
                          <a:chOff x="0" y="0"/>
                          <a:chExt cx="1257000" cy="1347403"/>
                        </a:xfrm>
                      </wpg:grpSpPr>
                      <pic:pic xmlns:pic="http://schemas.openxmlformats.org/drawingml/2006/picture">
                        <pic:nvPicPr>
                          <pic:cNvPr id="7" name="Immagine 6">
                            <a:extLst>
                              <a:ext uri="{FF2B5EF4-FFF2-40B4-BE49-F238E27FC236}">
                                <a16:creationId xmlns:a16="http://schemas.microsoft.com/office/drawing/2014/main" id="{381CC6B0-D748-8243-A07E-9BDE02DFB7DC}"/>
                              </a:ext>
                            </a:extLst>
                          </pic:cNvPr>
                          <pic:cNvPicPr>
                            <a:picLocks noChangeAspect="1"/>
                          </pic:cNvPicPr>
                        </pic:nvPicPr>
                        <pic:blipFill>
                          <a:blip r:embed="rId9"/>
                          <a:stretch>
                            <a:fillRect/>
                          </a:stretch>
                        </pic:blipFill>
                        <pic:spPr>
                          <a:xfrm>
                            <a:off x="0" y="342198"/>
                            <a:ext cx="1005205" cy="1005205"/>
                          </a:xfrm>
                          <a:prstGeom prst="rect">
                            <a:avLst/>
                          </a:prstGeom>
                        </pic:spPr>
                      </pic:pic>
                      <pic:pic xmlns:pic="http://schemas.openxmlformats.org/drawingml/2006/picture">
                        <pic:nvPicPr>
                          <pic:cNvPr id="8" name="Immagine 7">
                            <a:extLst>
                              <a:ext uri="{FF2B5EF4-FFF2-40B4-BE49-F238E27FC236}">
                                <a16:creationId xmlns:a16="http://schemas.microsoft.com/office/drawing/2014/main" id="{009D42C3-46BE-204D-9ABA-775EEA63AD1E}"/>
                              </a:ext>
                            </a:extLst>
                          </pic:cNvPr>
                          <pic:cNvPicPr>
                            <a:picLocks noChangeAspect="1"/>
                          </pic:cNvPicPr>
                        </pic:nvPicPr>
                        <pic:blipFill>
                          <a:blip r:embed="rId10"/>
                          <a:stretch>
                            <a:fillRect/>
                          </a:stretch>
                        </pic:blipFill>
                        <pic:spPr>
                          <a:xfrm>
                            <a:off x="151465" y="0"/>
                            <a:ext cx="1105535" cy="9080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E148A9" id="Gruppo 4" o:spid="_x0000_s1026" style="position:absolute;margin-left:173pt;margin-top:32.55pt;width:98.95pt;height:106pt;z-index:251660288;mso-width-relative:margin;mso-height-relative:margin" coordsize="12570,1347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wsLFEZGRqlmZmXz&#13;&#10;Ozw7iQcHBw4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dHR1CU1NT5UVFRf9paWf/&#13;&#10;XFxb/1xcXOcpKSliAQEBA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BDc3N4dNTU79NTU2/zU1Nv90dHH/&#13;&#10;cnFu/2JiYf9ZWVn/Tk9PyxcXFzY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PDw8iSkpKx0FBQv8sLS7/KSor/zM0Nf9ubmz/&#13;&#10;c3Nw/3V1cf9qamn/WVlZ/2JjY/02NjZw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CYnJlpWV1bxU1NU/0VFRv8yMzT/IyQm/x8gIf8uLy//&#13;&#10;XV1c/2tsav9bW1v/Wlpa/1xdXP9RUlHPAAAAAAAAAAAAAAAAAAAAAAAAAAAAAAAAAAAAAAAAAAAA&#13;&#10;AAAAAAAAAAAAAAAAAAAAAAAAAAUGBQgYHh8uHystRCAtL0gfKCo+DhAQ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FBQUMPT09oU5OTv9aWlr/Tk5P/01MT/9QUFL/LS0u/xYXF/8WFhf/&#13;&#10;JCQl/05OTv9XV1j/R0dH/z08O/86Ojm5AAAAAAAAAAAAAAAAAAAAAAAAAAAAAAAAAAAAAAAAAAAA&#13;&#10;AAAAAAAAAAAAAAALDg4WQF5imV2SmPNYlJz/VZKb/1aTm/9XlJz/Xpag/VB4f8UeKix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UFDRNTk7ZOjo8/zo6PP9zc3H/ZGVj/1JSU/9JSUv/R0dI/zk5Ov8wMDH/&#13;&#10;TU1P/1NTVP86Ojv/MzMz/zU1Nf80NTWxAAAAAAAAAAAAAAAAAAAAAAAAAAAAAAAAAAAAAAAAAAAA&#13;&#10;AAAAAAAAACQyM1BXipLrUZCY/02MlP9LipL/SYmR/0uKkv9Mi5P/TIuT/02Nlf9Vkpr/RWpwsRQa&#13;&#10;Gyo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BAQECKywsdEpKS/k1NTb/LC0u/zIzNP9rbGr/a2xq/29wbv9cXVz/SkpM/0lJSv9RUVP/&#13;&#10;REVG/yssLv8uLjD/MTEy/zQzNP8uLi+pAAAAAAAAAAAAAAAAAAAAAAAAAAAAAAAAAAAAAAAAAAAG&#13;&#10;BwcKQV5imVaSmv9Mi5P/SIiQ/0aGjv9GhY3/U4iK/2uNgfFpg3nXb5OK+0+Giv9Hho7/S4qS/1SQ&#13;&#10;mPs+YWajEBYXJ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oKChhFRUW5UVFR/zMzNP8qKyz/Jygp/yQlJv9CQ0P/Y2Rj/25vbf9lZmX/UlJU/1BQUv8xMjT/&#13;&#10;Jygq/yYnKf8mJyn/Kiss/zExMv8uLi+lAAAAAAAAAAAAAAAAAAAAAAAAAAAAAAAAAAAAABgfIDBT&#13;&#10;gYfXT46W/0mIkP9Hho7/RYSM/0OBif9HgYj/YHlkzQYGBgoAAAAAFRYUIGiGd+1FfIb/RYCJ/0aE&#13;&#10;jf9JiJD/W5GW+Tg/PVwAAAAABQYGCAMDAwQ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HR0d&#13;&#10;SlBRUelSUVL/TExN/0lJS/88PD3/ISIj/xUWFv8VFRb/KSkq/09PUP9WVlj/R0hK/yssLf8lJij/&#13;&#10;IiQm/yUmKP8pKiz/KSor/y0uL/8pKiqhAAAAAAAAAAAAAAAAAAAAAAAAAAABAQECMkVIcFuRmfdM&#13;&#10;jJT/R4eP/0aFjf9Eg4r/QoCI/0F+hf9EfYP/Yn9u5SIkIjwHBwcMJCgmRl6CePdGdoP/RXiD/0R6&#13;&#10;hf9EfIb/S4GH/1dvb8VHWFuVfqKo+1RhZIk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QEBAg0NDSRRkZH&#13;&#10;/UVFRf9wcG7/VlZX/0pKTP9HSEn/QUFC/yUlJv8cHB3/Pj5A/1ZWWP9CQkP/KSor/yQlJ/8gIiT/&#13;&#10;HyAk/yIjJv8pKiv/MDEz/zIyNP8pKSqfAAAAAAAAAAAAAAAAAAAAAAwPDxZMb3S1U5CZ/0qJkf9G&#13;&#10;ho7/RYSM/0OBiP9Cf4b/QX6F/0B7gv9AeYD/RnmB/1d/gP9cf4L/VHyC/0V0gP9Keob/RHSA/0Rz&#13;&#10;gP9Fc4D/R3KB/05zhP9UeYP/bYqL/ztHSHwwODlSBwgICg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ERERKkNDRM87Ozz/Kywt&#13;&#10;/zo6PP9vb23/b29t/2NkY/9OTk//R0hJ/0ZHSP9MTE3/T1BR/zIzNP8oKSr/KCkq/ygpKv8lJyj/&#13;&#10;IyQm/x8hJP8fIST/JSYo/y0vMf8oKCmbAAAAAAAAAAAAAAAAIi0uRleJkOdNjZX/SIiQ/0aFjf9E&#13;&#10;gor/Q4CI/0F9hP9Cf4b/QHuC/z96gf8/eYD/QHh//0F0fv9Bcn3/QXF8/0Jxff9CcH3/Qm99/0Rr&#13;&#10;fv9GaH//R2iA/0trgf9Ma3//UWx5/11xeP9vh4v/SUtIb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lJSVmTk5O9TU2N/8qKyz/KCkq&#13;&#10;/zAxMf9eX17/a2tq/3Fxb/9rbGr/TU1O/1FSU/9ERUf/Jicq/yIkJ/8hIiX/IyQn/ykqK/8pKiv/&#13;&#10;Kywu/yQmKP8fIST/ISMm/ykqLf8nJyiZAAAAAAQEBAY8VViJVpKa/UuKkv9Hh4//RYSM/0OBif9B&#13;&#10;fob/QHyD/0B7gv8/e4L/PnqA/z55f/8+eX//Pnh+/z12fP8+c3v/P3B6/0Bvev9Abnr/Qmp7/0Nm&#13;&#10;fv9EZn3/R2h//0Znf/9FZ3//Rmd//0lnev9UbHf/Xm5z42Z7gOVRW1yLAAAAACovMU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FD4/P61SUlP/TEtO/0NDRP8vLzH/ISIk&#13;&#10;/xgZGv8eHyD/RkZH/15eXv9VVVX/Tk5Q/y8wMv8fISX/HiAj/x4gJf8hIyb/ICIl/yEiJf8iIyX/&#13;&#10;JCYo/yYnKf8mJyj/IyUm/yUmKP8hISOTEhcYJFB5f8lPjpb/SIiQ/0aGjv9Eg4v/Q4CI/0F+hf9A&#13;&#10;fIP/QHuC/z96gP8/en//Pnl+/z14ff89d33/PXZ8/z11e/8+cnv/QHB7/0Fuev9BZ3n/QmR6/0Vl&#13;&#10;e/9GZn3/Q2V8/0JlfP9CZHz/Q2V9/0Rmf/9HaH//S2uB/1Nvf/9rgIn7VF9iqXudpfsTFBQe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&#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&#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&#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&#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&#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&#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&#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iIyI8cXJx1YGBf/+FhYP/i4uJ/4WFg/+K&#13;&#10;i4j/TU9O/0JUW/81SFb/O0lb/0NWZP+EkZT/rK2q/8XEwf+wraf/jYqD/3JvZv9pXEH/PDkz/ygv&#13;&#10;Nv87REr/OktT/zVHVP82SVz/OU5j/zlPZf85UWb/OVFm/zlRZv85UGb/Nk5k/zVNYv8vSVr/LUdX&#13;&#10;/y5IWP82T17/JEha/yNLXv8iSlz/IUlb/yFJW/8hSFr/IUVV/yJAS/8kRlT/SmFu/3+Bgf+WlI//&#13;&#10;pqaj/56em/95fHvdHx8fMg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wMDBkRFRH6Gh4b5iouJ/4eGhP+U&#13;&#10;k4//WmNk/01rcf9TY2b/Tl1m/0daZv/Pz8z/9vXy/+jn4//T0c3/hISB/15dWf8vMTH/ITI+/yY3&#13;&#10;Q/8xP0z/NUVW/zhNYv85Umf/OVRo/zlWaP88VmX/PVZj/z1WZP86VGX/OFNn/zdTZv8rTF7/J0dX&#13;&#10;/y1IWf8vTF3/J0xf/yNKXf8iSlz/IUlc/yFIWv8iRVX/IkFN/ytOX/9pfIX/h4eE/5ybmP+hoZ//&#13;&#10;mZmW/2FkY7UKCwsS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YGBgqbm9tx46Pjf+X&#13;&#10;lI7/cWpa/6yupf9ZWlL/S1pe/0Zocv9neH7/1NXT//38+f/X1M7/397b/4qMjP8nNEH/KDpJ/zFB&#13;&#10;Uv84SV3/OVBl/zlWaf84V2n/QVti/1FbV/9dXlL/X11S/1tbTv9aX1P/UWFe/z9bZf82Vmj/K1Bj&#13;&#10;/yZJW/8mRVX/KkhY/ylKW/8jSVv/IUdY/yJEUf8jQ0//PV5v/3uHi/+WlpT/pKSh/5+fnP+YmZf9&#13;&#10;RkdHfAEBAQI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QEBAkBBQW6T&#13;&#10;k4/rdXBj7cS9svtzZkj/f4aB/3yUjv9gZ13/aXV4/5igov/Ozsv/lpqc/0VSXv8xQ1L/NEZY/zlM&#13;&#10;Yv85U2j/OFhr/zpaa/9OX1v/XVtP/1JQR/9XVEn/UlBH/1RSSv9oZFj/bmte/3BxZf9JZGf/N1pq&#13;&#10;/ytRZf8lS17/IkdZ/ydGV/8sSVj/J0ZR/ydJV/9Oann/io+Q/6Ghnv+dnZr/oKCe/4KEg+slJiZG&#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B&#13;&#10;AQECAQEBApONhb9+bEv/rKed/6WlnP9aXFn/XXx8/1NpbP9SZm3/UF1k/0NMUv82SFr/OFBl/zlX&#13;&#10;a/85Wm7/OFtu/05iY/9iX1D/WFZM/1pZTv9WVUz/UVBJ/01NSP9XVUv/bWlc/3VxZP9qcWT/QGVu&#13;&#10;/y9Ya/8qU2b/KE9i/yVNYP8nTF//L1Rn/2F4hP+QkpH/m5uY/6Cgnf+goJ3/d3l5yRARER4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GViXJd7cl7he3du1Z6Pef9+clr/tbew/25sW/9cX1b/RVxh/zxOWf87VWT/OVpt/zlc&#13;&#10;cP86XXH/PWBx/3Z6a/9+eWv/YF5S/1FSTP9PUUz/UVJM/1BRSv9bWVD/amda/3x3av+Egmv/SnRv&#13;&#10;/zJgbv8tWWv/LVhr/y5Za/88ZXb/eYyT/6CioP+cnJr/p6ek/5aWlP9UV1eVBAQEBg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YWFiAUFBQcaGZihbGljv+EeWD/u7Op/42NhP9xjIT/ZX94/1ppYP9LbG//PWNy/zxh&#13;&#10;c/88YnP/PmZ0/36Cav96dWj/YmFc+0JDQKkjIyFWFBMTKBERECIfHxxEREI9h3t2a+mAg2//Rnh1&#13;&#10;/zVnc/8xX2//MWFv/0t6g/+EmJv/lJeX/6Ojof+np6T/kpSS8zc4OF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JCQjLnx9e60wMC5Mn5aJ3bmxpP+vs6f/oaCT/1dVRv9de3T/P294/z5s&#13;&#10;d/89anb/PWx1/2qBdv94c2TnFhYVMgAAAAAAAAAAAAAAAAAAAAAAAAAAAAAAABwcGi5xi3v/P3d6&#13;&#10;/zdtdv84b3j/Yo+T/5ako/+gqKj/rrCu/6anpf+AgYDZGxwcLg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V1NObrWtovOzqqD/n5R9/2haP/+HjYn/cpGS/0h4&#13;&#10;gv8+c3v/PHN6/z5zeP9SamPPCwwLFgAAAAAAAAAAAAAAAAAAAAAAAAAAFRcVJlFqYMFFfHz/PHd8&#13;&#10;/z94fv9zmJj/oauk/6ivrf+fqKj/naSl/2FmZq0ICQkO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wMDBC7tq71r6KL/352XP+RkIf/nqig/46g&#13;&#10;m/9fjJL/QXqC/z13ff8+d3z/THh18T9XUKU3RD98N0E8dkFQSo1QamPDU4J9/UF7gf9BfYT/VIiO&#13;&#10;/42jnP+rsqf/qLCo/6aurf+cpKX7Q0dIdAEBAQI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JSkhkiYh/zywsKF50d3G9nKWd/5um&#13;&#10;nP+fq5//f5uX/1KJkf9BfoX/QHuB/0B6f/9Ce3//Q3yA/0J8gf9AfIL/QX6F/0iDiv9tkpP/n6mc&#13;&#10;/7W4rv+vtKn/qK+r/4qUlOckJyd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BXWFaBlqGd/6Cp&#13;&#10;ov+qsqb/pa+g/5qonf+GoJv/bJOW/1yLj/9RhIr/UIiO/1WGi/9ji43/fZiW/5upn/+rsKL/rrGk&#13;&#10;/7G2rP+qsKr/e4GAwRARERo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BAQECQkVGZpWf&#13;&#10;nPGgqqH/pK6h/6yzpf+vtaj/pa2e/6ivof+krqD/oayh/6Chk/+orJ7/r7Om/7G0p/+xtaj/rbSm&#13;&#10;/6Krov1XXFuNAgMDB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MU&#13;&#10;FBxvdHGtpK2j/6SuoP+utKf/sraq/7W4rv+tsqX/p66f/66zpv+wtan/s7es/7C2qf+jrp//kZyS&#13;&#10;7zI1NFI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Li8uQnqBfMWfqZ7/srau/6ixov+irZ7/o62e/6uzp/+krp//l6WX/5ejmv1lbWmpEhMT&#13;&#10;Hg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iJCM2WFxbiX2CfsOKko3hg46M54KMh9lpcnC1REpJdhITEy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NjY1P3Z4dYeWpqK7NjY1P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NjY1P6/AudvS59//xuLW/8bi&#13;&#10;1v/G4tb/j42IoA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RUUGJamoru73s//xuLW/7vez//G4tb/u97P/8bi1v+73s//r8C52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GRmYne73s//xuLW/8bi1v+73s//xuLW/7vez//G&#13;&#10;4tb/xuLW/7vez//G4tb/u97P/3Z4dYcJCQkM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BUVFBiWpqK7&#13;&#10;u97P/7LayP+g0sD/oNLA/7LayP+y2sj/u97P/7LayP+y2sj/oNLA/6DSwP+y2sj/u97P/6/Audsl&#13;&#10;JSQn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lJSQnr8C528bi1v+y2sj/oNLA/6DSwP+Uzbn/icmy/4nJsv9wwKX/&#13;&#10;cMCl/4nJsv+Uzbn/oNLA/6DSwP+g0sD/u97P/8bi1v9kZmJ3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NjY1P7vez/+y2sj/oNLA&#13;&#10;/5TNuf+g0sD/vcDK/+3t8P/9/f7/xuLW/z+Ti/9ceIj/aqSO/2qkjv+Nvp//lM25/5TNuf+JybL/&#13;&#10;oNLA/6vXw/9sjY62JSUkJ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FJST1/G4tb/u97P/6vXw/+Uzbn/icmy/7vez//c7Ov/8/Lu//Py7v9qpI7/NoNx&#13;&#10;/5TNuf+y2sj/jb6f/9Ln3/+r18P/icmy/3zEqv+g0sD/q9fD/6vXw/+73s//UlJPX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Uk9fu97P/7vez/+73s//u97P/6DS&#13;&#10;wP+Uzbn/3Ozr/+by8f/x+fz/1NXX/z+Ti/+g0sD/4PD3//H5/P/c7Ov/5vLx/+by8f+73s//lM25&#13;&#10;/7LayP+73s//u97P/7vez//G4tb/lqaiuxUVFBg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NjY1P7LayP+73s//xuLW/7vez/+73s//q9fD/6DSwP/c7Ov/5vLx/+n0+f+su8T/P5OL/3DA&#13;&#10;pf+82+D/yeDk/9Ln3//m8vH/5fHp/9Ln3/+g0sD/strI/7LayP+73s//u97P/8bi1v/G4tb/xuLW&#13;&#10;/1JST18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JCQx8xKr/lM25/6DSwP+r18P/u97P/8bi1v+y&#13;&#10;2sj/u97P/+Xx6f/m8vH/0uff/5Gfp/96mqn/vNvg/7zb4P+3zNb/6fT5/+by8f/x+fz/u97P/7La&#13;&#10;yP+73s//strI/7LayP+r18P/strI/7vez/+73s//xuLW/4+NiKAJCQk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lJPX3zEqv98xKr/icmy/6DSwP+73s//u97P/7vez/+73s//0uff/+n0+f+YtL3/iKe1/5TNuf/g&#13;&#10;8Pf/yeDk/9zs6//m8vH/8fn8/9Ln3//G4tb/u97P/7vez/+y2sj/u97P/7vez/+73s//u97P/7ve&#13;&#10;z//G4tb/0uff/6/Auds2NjU/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sjY62cMCl/2W9of9wwKX/icmy/6DSwP+73s//&#13;&#10;u97P/7vez/+73s//xuLW/4nJsv+Uzbn/0uff/8bi1v+73s//3Ozr/9Ln3//G4tb/q9fD/6vXw/+g&#13;&#10;0sD/oNLA/6DSwP+g0sD/strI/7LayP+73s//u97P/6DSwP+g0sD/q9fD/7LayP92eHWHCQkJ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InJsv9wwKX/Zb2h/2W9of98xKr/icmy/6DSwP+73s//u97P/7vez/+73s//u97P/8bi1v/G4tb/&#13;&#10;xuLW/8bi1v/G4tb/u97P/7vez/+y2sj/q9fD/5TNuf+JybL/fMSq/2W9of9wwKX/cMCl/4nJsv+U&#13;&#10;zbn/lM25/4nJsv+Uzbn/q9fD/7vez/+vwLnbJSUkJ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VFRQYlM25/3zEqv9lvaH/cMCl/2W9of9wwKX/icmy&#13;&#10;/5TNuf+g0sD/q9fD/7LayP+y2sj/strI/8bi1v/G4tb/xuLW/7LayP+y2sj/q9fD/5TNuf+r18P/&#13;&#10;fMSq/zCxk/8Wroz/Ja+N/wCeeP82g3H/fMSq/3DApf9lvaH/fMSq/4nJsv+Uzbn/oNLA/7LayP+7&#13;&#10;3s//ZGZid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DY2&#13;&#10;NT+Uzbn/fMSq/3DApf9wwKX/cMCl/3DApf98xKr/fMSq/4nJsv+Uzbn/oNLA/7LayP+73s//u97P&#13;&#10;/8bi1v/G4tb/u97P/7LayP+r18P/lM25/3DApf8ApoP/AJ54/wCeeP8Annj/AJFk/wCRZP/S59//&#13;&#10;0uff/6vXw/+JybL/TLaZ/4nJsv+JybL/u97P/7vez/+73s//lqaiuyUlJC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ZGZid5TNuf+JybL/fMSq/3DApf9wwKX/Zb2h/2W9&#13;&#10;of9lvaH/cMCl/3DApf98xKr/lM25/6vXw/+73s//u97P/6vXw/+y2sj/strI/7vez/+g0sD/P5OL&#13;&#10;/3zEqv+g0sD/XHiI/8ng5P9dipz/SWp6/469zf/M5/H/4PD3/9zs6/+r18P/fMSq/5TNuf+r18P/&#13;&#10;q9fD/6vXw/+73s//u97P/1JST1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s&#13;&#10;jY62icmy/4nJsv98xKr/cMCl/3DApf9lvaH/Zb2h/2W9of9wwKX/Zb2h/3DApf+JybL/oNLA/7La&#13;&#10;yP+73s//strI/7vez/+y2sj/strI/7LayP98xKr/0uff/8ng5P+y2sj/4PD3/2aZqv9dipz/XYqc&#13;&#10;/6TFz//g8Pf/3Ozr/9zs6/+Uzbn/oNLA/6vXw/+r18P/strI/7LayP+73s//xuLW/5amorsVFRQY&#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JTNuf+JybL/icmy/3zEqv9wwKX/cMCl/3DApf9l&#13;&#10;vaH/Zb2h/3DApf9Zupz/Wbqc/3DApf98xKr/lM25/6DSwP+r18P/strI/6vXw/+y2sj/u97P/7ve&#13;&#10;z//c7Ov/3Ozr/9zs6/+su8T/t8zW/3qaqf9dipz/P5OL/8ng5P/m8vH/3Ozr/6vXw/+r18P/u97P&#13;&#10;/6vXw/+y2sj/xuLW/7vez//G4tb/0uff/8bi1v9SUk9f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lJSQn&#13;&#10;icmy/4nJsv+JybL/fMSq/3DApf9wwKX/cMCl/3DApf9lvaH/cMCl/0y2mf9Mtpn/Wbqc/3DApf98&#13;&#10;xKr/icmy/6DSwP+g0sD/strI/7vez/+73s//u97P/9Ln3//c7Ov/3Ozr/8ng5P+82+D/mLS9/2aZ&#13;&#10;qv8/k4v/jJia/9Ln3//G4tb/strI/7LayP+73s//u97P/7vez//G4tb/xuLW/8bi1v/S59//0uff&#13;&#10;/8bi1v+PjYigCQkJD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JST198xKr/fMSq/3zEqv98xKr/cMCl/3DApf9wwKX/&#13;&#10;cMCl/3zEqv9wwKX/TLaZ/0y2mf9Zupz/Zb2h/1m6nP9wwKX/fMSq/4nJsv+Uzbn/strI/7LayP+7&#13;&#10;3s//u97P/9Ln3//c7Ov/3Ozr/8ng5P/M5/H/Zb2h/4nJsv+JybL/oNLA/7LayP+73s//strI/6DS&#13;&#10;wP/J4OT/yeDk/9zs6//m8vH/5fHp/9Ln3/+73s//strI/6vXw/+r18P/NjY1P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dnh1&#13;&#10;h3zEqv98xKr/fMSq/3zEqv9wwKX/cMCl/3zEqv98xKr/fMSq/3DApf9Mtpn/TLaZ/1m6nP9Zupz/&#13;&#10;Wbqc/1m6nP9lvaH/fMSq/3zEqv+Uzbn/q9fD/7vez//G4tb/0uff/9Ln3//S59//yeDk/8ng5P+y&#13;&#10;2sj/vNvg/7vez/+73s//strI/6vXw/+g0sD/oNLA/9Ln3//c7Ov/5vLx/+n0+f/p9Pn/5fHp/9Ln&#13;&#10;3/+r18P/lM25/6vXw//b29z/dnh1hwkJCQ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CQkJDJTN&#13;&#10;uf+Uzbn/icmy/3zEqv98xKr/cMCl/3zEqv9wwKX/fMSq/3zEqv98xKr/cMCl/3DApf9lvaH/Zb2h&#13;&#10;/2W9of9Zupz/Wbqc/1m6nP9lvaH/cMCl/3zEqv+JybL/oNLA/7LayP+y2sj/u97P/7vez/+73s//&#13;&#10;u97P/7vez/+r18P/strI/6DSwP9lvaH/0uff/+by8f/x+fz//f3+//39/v/9/f7//f3+//v4+P/x&#13;&#10;+fz/5vLx/9Ln3/+g0sD/q9fD/7vez/+73s//xuLW/3Z4dY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GRmYnd8&#13;&#10;xKr/fMSq/3DApf9wwKX/cMCl/3DApf9wwKX/cMCl/3DApf98xKr/fMSq/3DApf9wwKX/Zb2h/2W9&#13;&#10;of9wwKX/Zb2h/1m6nP9Zupz/TLaZ/0y2mf9Mtpn/TLaZ/1m6nP9wwKX/icmy/6DSwP+r18P/u97P&#13;&#10;/7vez/+73s//u97P/6vXw/+y2sj/strI/+Xx6f/x+fz/8fn8//39/v/9/f7//f3+//39/v/x+fz/&#13;&#10;8fn8/+n0+f/S59//icmy/7LayP+r18P/strI/7vez/+73s//u97P/8bi1v9SUk9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&#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&#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DY2NT+vwLnbyeDk/7zb4P/J&#13;&#10;4OT/yeDk/9Ln3//g4uL/4OLi//Py7v/+8+X/5vLx/+by8f/m8vH/8/Lu//Py7v/l8en/5fHp/+Xx&#13;&#10;6f/l8en/3Ozr/+Xx6f/c7Ov/5vLx//Tz9v/08/b/7e3w/+fo6f92eHWHCQkJDAAAAAC0p5jb49TK&#13;&#10;//7z5f/+8+X/8evi/wAAAAAAAAAAAAAAAAAAAAAAAAAAAAAAAAAAAACgkYK/xKyV/f7q1v/+6tb/&#13;&#10;wrer0AAAAAAAAAAAAAAAAAAAAAAAAAAAAAAAAAAAAACViHnVnX9r//DTuP/rwar/tKeY2w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lJSQn&#13;&#10;r8C527zb4P/J4OT/yeDk/9zs6//m8vH/9PP2//v4+P/7+Pj/9PP2//Tz9v/08/b/+/j4/+n0+f/c&#13;&#10;7Ov/3Ozr/+by8f/c7Ov/3Ozr/+Xx6f/n6On/j42IoAkJCQwAAAAAAAAAAAAAAAAAAAAAtKeY29vG&#13;&#10;s//+8+X//vPl//Hr4v8AAAAAAAAAAAAAAAAAAAAAAAAAAAAAAAAAAAAAoJGCv8Sslf3538f//urW&#13;&#10;/8K3q9AAAAAAAAAAAAAAAAAAAAAAAAAAAAAAAAAAAAAAUU9Ol8Sslf3rwar/68Gq/7SnmNs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UlJPX7vez//G4tb/5vLx/+by8f/08/b/&#13;&#10;9PP2//Tz9v/08/b/9PP2//v4+P/7+Pj/9PP2/+by8f/c7Ov/5vLx/+by8f/c7Ov/r8C520E9OFAA&#13;&#10;AAAAAAAAAAAAAAAAAAAAAAAAAAAAAAC0p5jb28az//7z5f/+8+X/8evi/wAAAAAAAAAAAAAAAAAA&#13;&#10;AAAAAAAAAAAAAAAAAACViHnVxKyV/fnfx//s39b+wrer0AAAAAAAAAAAAAAAAAAAAAAAAAAAAAAA&#13;&#10;AAAAAAAcISIzzrmn/+vBqv/rwar/oJGCvw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CQkJDHZ4dYft7fD/9PP2//Tz9v/l8en/5fHp/+Xx6f/l8en/5fHp/+Xx6f/l8en/&#13;&#10;4OLi/+3t8P/z8u7/0dXS42RmYncJCQkMAAAAAAAAAAAAAAAAAAAAAAAAAAAAAAAAAAAAALSnmNvb&#13;&#10;xrP//urW//7z5f/s39b+AAAAAAAAAAAAAAAAAAAAAAAAAAAAAAAAAAAAAJWIedXErJX9+d/H//nf&#13;&#10;x//Ct6vQAAAAAAAAAAAAAAAAAAAAAAAAAAAAAAAAAAAAAAAAAACgkYK/28az/9vGs/+CeG6g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BUVFBh2eHWH8evi&#13;&#10;/+Xx6f/l8en/5fHp/+Xx6f/l8en/5fHp/+by8f/t7fD/ury5zFJST18JCQkMAAAAAAAAAAAAAAAA&#13;&#10;AAAAAAAAAAAAAAAAAAAAAAAAAAAAAAAAtKeY29vGs//+6tb//urW/+zf1v4AAAAAAAAAAAAAAAAA&#13;&#10;AAAAAAAAAAAAAAAAAAAAlYh51bagjP/w07j/+d/H/8K3q9AAAAAAAAAAAAAAAAAAAAAAAAAAAAAA&#13;&#10;AAAAAAAAAAAAACUlJCfOuaf/zrmn/zY2NT8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JCQkMdnh1h7q8ucy6vLnMury5zLq8ucyPjYigUlJP&#13;&#10;XxUVFBgAAAAAAAAAAAAAAAAAAAAAAAAAAAAAAAAAAAAAAAAAAAAAAAAAAAAAAAAAAAAAAAC0p5jb&#13;&#10;28az//7q1v/+6tb/7N/W/gAAAAAAAAAAAAAAAAAAAAAAAAAAAAAAAAAAAACViHnVnX9r/9vGs//5&#13;&#10;38f/oJGCvwAAAAAAAAAAAAAAAAAAAAAAAAAAAAAAAAAAAAAAAAAAAAAAABUVFBhBPThQ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LSnmNvOuaf//urW//7q1v/s39b+AAAAAAAAAAAAAAAA&#13;&#10;AAAAAAAAAAAAAAAAAAAAAJWIedWdf2v/2bue//DTuP+gkYK/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oJGC&#13;&#10;v9m7nv/+6tb//urW/+PUyv8AAAAAAAAAAAAAAAAAAAAAAAAAAAAAAAAAAAAAc21sy51/a//Ouaf/&#13;&#10;8NO4/6CRgr8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CgkYK/2bue//7q1v/+6tb/49TK/wAAAAAAAAAAAAAA&#13;&#10;AAAAAAAAAAAAAAAAAAAAAABtZF6jrJSB/9vGs//w07j/oJGCvw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KCR&#13;&#10;gr/Ouaf//urW//nfx//j1Mr/AAAAAAAAAAAAAAAAAAAAAAAAAAAAAAAAAAAAAFFPTpfErJX9zrmn&#13;&#10;/+PUyv+gkYK/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oJGCv865p//538f/+d/H/8K3q9AAAAAAAAAAAAAA&#13;&#10;AAAAAAAAAAAAAAAAAAAAAAAAMzU1VcSslf3Ouaf/28az/4J4bq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CC&#13;&#10;eG6gzrmn//nfx//w07j/wrer0AAAAAAAAAAAAAAAAAAAAAAAAAAAAAAAAAAAAAAJCQkMzrmn/9vG&#13;&#10;s//bxrP/gnhuo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IJ4bqDOuaf/8NO4//DTuP/Ct6vQAAAAAAAAAAAA&#13;&#10;AAAAAAAAAAAAAAAAAAAAAAAAAAAAAABkZmJ328az/9vGs/9RT015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bWReo9m7nv/w07j/8NO4/9vGs/8AAAAAAAAAAAAAAAAAAAAAAAAAAAAAAAAAAAAAAAAAAAkJCQyg&#13;&#10;kYK/xbez/yUlJCc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tZF6j2bue//DTuP/w07j/tKeY2wAAAAAAAAAA&#13;&#10;AAAAAAAAAAAAAAAAAAAAAAAAAAAAAAAAAAAAAAAAAAAlJSQn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G1kXqPZu57/68Gq//DTuP+0p5jb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bWReo8Sslf3rwar/68Gq/7SnmNs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BtZF6jzrmn/9m7nv/rwar/oJGCvw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FFPTXnErJX92bue/9m7nv+gkYK/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FRUUGLmrof7Ouaf/28az/4J4bq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QT04UMSslf3bxrP/QT04U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CQkJDBwhIjM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AAB0ZXh0AAAAAENvcHlyaWdodCBBcHBsZSBJbmMuLCAyMDIzAABYWVogAAAAAAAA&#13;&#10;8xYAAQAAAAEWylhZWiAAAAAAAACCYAAAPR////+8WFlaIAAAAAAAAExjAAC1GwAACu9YWVogAAAA&#13;&#10;AAAAKBMAAA3GAADIgm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6" o:spid="_x0000_s1027" type="#_x0000_t75" style="position:absolute;top:3421;width:10052;height:10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">
                  <v:imagedata r:id="rId11" o:title=""/>
                </v:shape>
                <v:shape id="Immagine 7" o:spid="_x0000_s1028" type="#_x0000_t75" style="position:absolute;left:1514;width:11056;height:9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">
                  <v:imagedata r:id="rId12" o:title=""/>
                </v:shape>
                <w10:wrap type="topAndBottom"/>
              </v:group>
            </w:pict>
          </mc:Fallback>
        </mc:AlternateContent>
      </w:r>
      <w:r w:rsidR="003014A8">
        <w:t>Scheda aggiuntiva (</w:t>
      </w:r>
      <w:proofErr w:type="spellStart"/>
      <w:r w:rsidR="003014A8">
        <w:t>Shield</w:t>
      </w:r>
      <w:proofErr w:type="spellEnd"/>
      <w:r w:rsidR="003014A8">
        <w:t xml:space="preserve">) MKR 485 per la connettività </w:t>
      </w:r>
      <w:proofErr w:type="spellStart"/>
      <w:r w:rsidR="003014A8">
        <w:t>ModBus</w:t>
      </w:r>
      <w:proofErr w:type="spellEnd"/>
      <w:r w:rsidR="003014A8">
        <w:t xml:space="preserve"> RTU (RS 485)</w:t>
      </w:r>
    </w:p>
    <w:p w14:paraId="12C3C0C0" w14:textId="77777777" w:rsidR="001D30C3" w:rsidRDefault="001D30C3" w:rsidP="003014A8">
      <w:r>
        <w:t>Il firmware a bordo della scheda a microcontrollore implementa la logica di estrazione dati e trasmissione secondo il protocollo applicativo TERIS descritto nel documento [1].</w:t>
      </w:r>
    </w:p>
    <w:p w14:paraId="43B13D06" w14:textId="4DE522F6" w:rsidR="003014A8" w:rsidRDefault="001D30C3" w:rsidP="003014A8">
      <w:r>
        <w:t xml:space="preserve">Tale firmware deve essere configurato in modo specifico per ciascun impianto, poiché il numero e tipo di componenti installati varia da caso a caso, così come la configurazione del dispositivo </w:t>
      </w:r>
      <w:proofErr w:type="spellStart"/>
      <w:r>
        <w:t>ModBus</w:t>
      </w:r>
      <w:proofErr w:type="spellEnd"/>
      <w:r>
        <w:t>.</w:t>
      </w:r>
    </w:p>
    <w:p w14:paraId="6A7B16C0" w14:textId="16532B49" w:rsidR="001D30C3" w:rsidRDefault="00861C31" w:rsidP="00861C31">
      <w:pPr>
        <w:pStyle w:val="Titolo2"/>
      </w:pPr>
      <w:bookmarkStart w:id="3" w:name="_Toc134396276"/>
      <w:r>
        <w:lastRenderedPageBreak/>
        <w:t xml:space="preserve">Configurazione dei </w:t>
      </w:r>
      <w:proofErr w:type="spellStart"/>
      <w:r>
        <w:t>device</w:t>
      </w:r>
      <w:proofErr w:type="spellEnd"/>
      <w:r>
        <w:t xml:space="preserve"> TERIS</w:t>
      </w:r>
      <w:bookmarkEnd w:id="3"/>
    </w:p>
    <w:p w14:paraId="0FB04219" w14:textId="13191670" w:rsidR="00861C31" w:rsidRDefault="00861C31" w:rsidP="00861C31">
      <w:r>
        <w:t xml:space="preserve">Il firmware del </w:t>
      </w:r>
      <w:proofErr w:type="spellStart"/>
      <w:r>
        <w:t>device</w:t>
      </w:r>
      <w:proofErr w:type="spellEnd"/>
      <w:r>
        <w:t xml:space="preserve"> TERIS deve tenere conto della specifica configurazione dell’impianto.</w:t>
      </w:r>
    </w:p>
    <w:p w14:paraId="447E7B10" w14:textId="295D5F40" w:rsidR="00861C31" w:rsidRDefault="00861C31" w:rsidP="00861C31">
      <w:r>
        <w:t>In particolare, ogni impianto si caratterizza per:</w:t>
      </w:r>
    </w:p>
    <w:p w14:paraId="7E1BD73D" w14:textId="17D8748F" w:rsidR="00861C31" w:rsidRDefault="00861C31" w:rsidP="00AF3BCC">
      <w:pPr>
        <w:pStyle w:val="Paragrafoelenco"/>
        <w:numPr>
          <w:ilvl w:val="0"/>
          <w:numId w:val="3"/>
        </w:numPr>
      </w:pPr>
      <w:r>
        <w:t xml:space="preserve">Tipo (Genere, Marca e Modello) di dispositivi presenti e collegati al bus </w:t>
      </w:r>
      <w:proofErr w:type="spellStart"/>
      <w:r>
        <w:t>ModBus</w:t>
      </w:r>
      <w:proofErr w:type="spellEnd"/>
    </w:p>
    <w:p w14:paraId="65FC58AE" w14:textId="61A58B66" w:rsidR="00861C31" w:rsidRDefault="00861C31" w:rsidP="00AF3BCC">
      <w:pPr>
        <w:pStyle w:val="Paragrafoelenco"/>
        <w:numPr>
          <w:ilvl w:val="0"/>
          <w:numId w:val="3"/>
        </w:numPr>
      </w:pPr>
      <w:r>
        <w:t>Numero dei diversi tipi di componenti</w:t>
      </w:r>
    </w:p>
    <w:p w14:paraId="26E1A32B" w14:textId="4348AE46" w:rsidR="00861C31" w:rsidRDefault="00861C31" w:rsidP="00AF3BCC">
      <w:pPr>
        <w:pStyle w:val="Paragrafoelenco"/>
        <w:numPr>
          <w:ilvl w:val="0"/>
          <w:numId w:val="3"/>
        </w:numPr>
      </w:pPr>
      <w:r>
        <w:t xml:space="preserve">Velocità di trasmissione in baud impostata per il bus </w:t>
      </w:r>
      <w:proofErr w:type="spellStart"/>
      <w:r>
        <w:t>ModBus</w:t>
      </w:r>
      <w:proofErr w:type="spellEnd"/>
      <w:r>
        <w:t xml:space="preserve"> RTU</w:t>
      </w:r>
    </w:p>
    <w:p w14:paraId="56529A3B" w14:textId="217A2D28" w:rsidR="00861C31" w:rsidRDefault="00861C31" w:rsidP="00AF3BCC">
      <w:pPr>
        <w:pStyle w:val="Paragrafoelenco"/>
        <w:numPr>
          <w:ilvl w:val="0"/>
          <w:numId w:val="3"/>
        </w:numPr>
      </w:pPr>
      <w:r>
        <w:t xml:space="preserve">Indirizzi </w:t>
      </w:r>
      <w:proofErr w:type="spellStart"/>
      <w:r>
        <w:t>ModBus</w:t>
      </w:r>
      <w:proofErr w:type="spellEnd"/>
      <w:r>
        <w:t xml:space="preserve"> (</w:t>
      </w:r>
      <w:proofErr w:type="spellStart"/>
      <w:r>
        <w:t>DeviceAddr</w:t>
      </w:r>
      <w:proofErr w:type="spellEnd"/>
      <w:r>
        <w:t>) assegnati e impostati per ciascun componente</w:t>
      </w:r>
    </w:p>
    <w:p w14:paraId="67232335" w14:textId="2BE0F2EC" w:rsidR="00861C31" w:rsidRDefault="00861C31" w:rsidP="00861C31">
      <w:r>
        <w:t xml:space="preserve">Il </w:t>
      </w:r>
      <w:proofErr w:type="spellStart"/>
      <w:r>
        <w:t>device</w:t>
      </w:r>
      <w:proofErr w:type="spellEnd"/>
      <w:r>
        <w:t xml:space="preserve"> TERIS assume sempre il suolo di Master (Client) </w:t>
      </w:r>
      <w:r w:rsidR="00627F98">
        <w:t xml:space="preserve">in relazione al protocollo </w:t>
      </w:r>
      <w:proofErr w:type="spellStart"/>
      <w:r w:rsidR="00627F98">
        <w:t>ModBus</w:t>
      </w:r>
      <w:proofErr w:type="spellEnd"/>
      <w:r w:rsidR="00627F98">
        <w:t>.</w:t>
      </w:r>
    </w:p>
    <w:p w14:paraId="6FD3FFC7" w14:textId="6C57C958" w:rsidR="00627F98" w:rsidRPr="00861C31" w:rsidRDefault="00285FBC" w:rsidP="00861C31">
      <w:r>
        <w:t xml:space="preserve">Nella presente versione del sistema, non è stata realizzata una funzione di configurazione dei </w:t>
      </w:r>
      <w:proofErr w:type="spellStart"/>
      <w:r>
        <w:t>device</w:t>
      </w:r>
      <w:proofErr w:type="spellEnd"/>
      <w:r>
        <w:t xml:space="preserve"> TERIS. Il firmware di ogni </w:t>
      </w:r>
      <w:proofErr w:type="spellStart"/>
      <w:r>
        <w:t>device</w:t>
      </w:r>
      <w:proofErr w:type="spellEnd"/>
      <w:r>
        <w:t xml:space="preserve"> deve essere generato ad hoc attraverso l’IDE Arduino.</w:t>
      </w:r>
    </w:p>
    <w:p w14:paraId="58F73613" w14:textId="1A9E91CC" w:rsidR="003014A8" w:rsidRDefault="00285FBC" w:rsidP="0094465E">
      <w:pPr>
        <w:pStyle w:val="Titolo1"/>
      </w:pPr>
      <w:bookmarkStart w:id="4" w:name="_Toc134396277"/>
      <w:r>
        <w:lastRenderedPageBreak/>
        <w:t>Struttura del codice sorgente del firmware</w:t>
      </w:r>
      <w:bookmarkEnd w:id="4"/>
    </w:p>
    <w:p w14:paraId="504BFA87" w14:textId="3246F0B8" w:rsidR="00285FBC" w:rsidRDefault="00285FBC" w:rsidP="00285FBC">
      <w:r>
        <w:t xml:space="preserve">Il codice sorgente che permette di generare il firmware dei </w:t>
      </w:r>
      <w:proofErr w:type="spellStart"/>
      <w:r>
        <w:t>device</w:t>
      </w:r>
      <w:proofErr w:type="spellEnd"/>
      <w:r>
        <w:t xml:space="preserve"> TERIS è strutturato in moduli.</w:t>
      </w:r>
    </w:p>
    <w:p w14:paraId="668D9C88" w14:textId="503E6D42" w:rsidR="00285FBC" w:rsidRDefault="00285FBC" w:rsidP="00285FBC">
      <w:r>
        <w:t>Nella presente versione del sistema i moduli sorgenti sono costituiti da file con estensione “.ino” o “.h”, contenenti codice in linguaggio C/C++ semplificato Arduino.</w:t>
      </w:r>
    </w:p>
    <w:p w14:paraId="323A90BA" w14:textId="7BF12D4C" w:rsidR="00285FBC" w:rsidRDefault="00285FBC" w:rsidP="00285FBC">
      <w:r>
        <w:t>Nei paragrafi che seguono sono descritti i moduli che compongono l’attuale versione del sistema.</w:t>
      </w:r>
    </w:p>
    <w:p w14:paraId="3B781759" w14:textId="0FDE5EF8" w:rsidR="00285FBC" w:rsidRDefault="00285FBC" w:rsidP="00285FBC">
      <w:pPr>
        <w:pStyle w:val="Titolo2"/>
      </w:pPr>
      <w:bookmarkStart w:id="5" w:name="_Toc134396278"/>
      <w:proofErr w:type="spellStart"/>
      <w:r>
        <w:t>T</w:t>
      </w:r>
      <w:r w:rsidR="00BA4953">
        <w:t>eris</w:t>
      </w:r>
      <w:r>
        <w:t>Device.ino</w:t>
      </w:r>
      <w:bookmarkEnd w:id="5"/>
      <w:proofErr w:type="spellEnd"/>
    </w:p>
    <w:p w14:paraId="0C44CD66" w14:textId="7EC8385F" w:rsidR="00285FBC" w:rsidRDefault="00285FBC" w:rsidP="00285FBC">
      <w:r>
        <w:t xml:space="preserve">Si tratta del sorgente </w:t>
      </w:r>
      <w:proofErr w:type="spellStart"/>
      <w:r w:rsidRPr="00285FBC">
        <w:rPr>
          <w:i/>
        </w:rPr>
        <w:t>template</w:t>
      </w:r>
      <w:proofErr w:type="spellEnd"/>
      <w:r>
        <w:t xml:space="preserve"> a partire dal quale può essere realizzato facilmente lo sketch Arduino principale per uno specifico </w:t>
      </w:r>
      <w:proofErr w:type="spellStart"/>
      <w:r>
        <w:t>device</w:t>
      </w:r>
      <w:proofErr w:type="spellEnd"/>
      <w:r>
        <w:t>, assegnando i valori opportuni alle variabili di configurazione</w:t>
      </w:r>
      <w:r w:rsidR="00BA4953">
        <w:t>.</w:t>
      </w:r>
    </w:p>
    <w:p w14:paraId="622784AD" w14:textId="522A7C6A" w:rsidR="00BA4953" w:rsidRDefault="00BA4953" w:rsidP="00285FBC">
      <w:r>
        <w:t xml:space="preserve">In particolare, nella sezione delle macro e delle variabili globali devono essere definiti i parametri dell’interfaccia </w:t>
      </w:r>
      <w:proofErr w:type="spellStart"/>
      <w:r>
        <w:t>ModBus</w:t>
      </w:r>
      <w:proofErr w:type="spellEnd"/>
      <w:r>
        <w:t xml:space="preserve">, come il </w:t>
      </w:r>
      <w:proofErr w:type="spellStart"/>
      <w:r>
        <w:t>BaudRate</w:t>
      </w:r>
      <w:proofErr w:type="spellEnd"/>
      <w:r>
        <w:t xml:space="preserve"> e gli indirizzi (</w:t>
      </w:r>
      <w:proofErr w:type="spellStart"/>
      <w:r>
        <w:t>ModBus</w:t>
      </w:r>
      <w:proofErr w:type="spellEnd"/>
      <w:r>
        <w:t xml:space="preserve"> </w:t>
      </w:r>
      <w:proofErr w:type="spellStart"/>
      <w:r>
        <w:t>deviceAddr</w:t>
      </w:r>
      <w:proofErr w:type="spellEnd"/>
      <w:r>
        <w:t>) dei dispositivi dell’impianto.</w:t>
      </w:r>
    </w:p>
    <w:p w14:paraId="42F3CD5E" w14:textId="75C99CBE" w:rsidR="00BA4953" w:rsidRDefault="00BA4953" w:rsidP="00285FBC">
      <w:r>
        <w:t xml:space="preserve">Il modulo contiene le funzioni setup() e </w:t>
      </w:r>
      <w:proofErr w:type="spellStart"/>
      <w:r>
        <w:t>loop</w:t>
      </w:r>
      <w:proofErr w:type="spellEnd"/>
      <w:r>
        <w:t>() previste dall’IDE Arduino. Le funzioni devono essere completate con l’inseri</w:t>
      </w:r>
      <w:bookmarkStart w:id="6" w:name="_GoBack"/>
      <w:bookmarkEnd w:id="6"/>
      <w:r>
        <w:t>m</w:t>
      </w:r>
      <w:r w:rsidR="00D2614A">
        <w:t>e</w:t>
      </w:r>
      <w:r>
        <w:t xml:space="preserve">nto della logica di funzionamento del </w:t>
      </w:r>
      <w:proofErr w:type="spellStart"/>
      <w:r>
        <w:t>device</w:t>
      </w:r>
      <w:proofErr w:type="spellEnd"/>
      <w:r>
        <w:t>.</w:t>
      </w:r>
    </w:p>
    <w:p w14:paraId="6DE6CD64" w14:textId="741900D9" w:rsidR="00BA4953" w:rsidRDefault="00BA4953" w:rsidP="00BA4953">
      <w:pPr>
        <w:pStyle w:val="Titolo2"/>
      </w:pPr>
      <w:bookmarkStart w:id="7" w:name="_Toc134396279"/>
      <w:proofErr w:type="spellStart"/>
      <w:r>
        <w:t>TerisCommon.h</w:t>
      </w:r>
      <w:bookmarkEnd w:id="7"/>
      <w:proofErr w:type="spellEnd"/>
    </w:p>
    <w:p w14:paraId="7D4E4C90" w14:textId="5D4C2F65" w:rsidR="00BA4953" w:rsidRDefault="00BA4953" w:rsidP="00BA4953">
      <w:r>
        <w:t xml:space="preserve">È il modulo, richiamato tramite direttiva #include, nello sketch principale e contiene le direttive #include delle librerie </w:t>
      </w:r>
      <w:r w:rsidR="00D2086B">
        <w:t xml:space="preserve">necessarie e le </w:t>
      </w:r>
      <w:r>
        <w:t>definizioni delle macro e delle variabili globali che non sono soggette a variazione in base alla configurazione dell’impianto.</w:t>
      </w:r>
    </w:p>
    <w:p w14:paraId="4EC33080" w14:textId="5DDF0226" w:rsidR="00D2086B" w:rsidRDefault="0037503D" w:rsidP="0037503D">
      <w:pPr>
        <w:pStyle w:val="Titolo2"/>
      </w:pPr>
      <w:bookmarkStart w:id="8" w:name="_Toc134396280"/>
      <w:proofErr w:type="spellStart"/>
      <w:r>
        <w:t>TerisUtil.ino</w:t>
      </w:r>
      <w:bookmarkEnd w:id="8"/>
      <w:proofErr w:type="spellEnd"/>
    </w:p>
    <w:p w14:paraId="4F625DEB" w14:textId="292415D1" w:rsidR="0037503D" w:rsidRDefault="0037503D" w:rsidP="0037503D">
      <w:r>
        <w:t>È il modulo che contiene le funzioni di utilità generale, non specifiche per i dispositivi, richiamabili da qualunque altro modulo.</w:t>
      </w:r>
    </w:p>
    <w:p w14:paraId="6865C977" w14:textId="5C5B44B7" w:rsidR="0037503D" w:rsidRDefault="0037503D" w:rsidP="0037503D">
      <w:pPr>
        <w:pStyle w:val="Titolo2"/>
      </w:pPr>
      <w:bookmarkStart w:id="9" w:name="_Toc134396281"/>
      <w:r>
        <w:t>EastronSMD220.ino</w:t>
      </w:r>
      <w:bookmarkEnd w:id="9"/>
    </w:p>
    <w:p w14:paraId="34680662" w14:textId="4F249172" w:rsidR="0037503D" w:rsidRDefault="0037503D" w:rsidP="0037503D">
      <w:r>
        <w:t xml:space="preserve">È il modulo che implementa le funzioni di lettura del dispositivo </w:t>
      </w:r>
      <w:proofErr w:type="spellStart"/>
      <w:r>
        <w:t>meter</w:t>
      </w:r>
      <w:proofErr w:type="spellEnd"/>
      <w:r>
        <w:t xml:space="preserve"> </w:t>
      </w:r>
      <w:proofErr w:type="spellStart"/>
      <w:r>
        <w:t>Eastron</w:t>
      </w:r>
      <w:proofErr w:type="spellEnd"/>
      <w:r>
        <w:t xml:space="preserve"> SMD220 e la relativa implementazione dei pacchetti </w:t>
      </w:r>
      <w:proofErr w:type="spellStart"/>
      <w:r>
        <w:t>payload</w:t>
      </w:r>
      <w:proofErr w:type="spellEnd"/>
      <w:r>
        <w:t xml:space="preserve"> </w:t>
      </w:r>
      <w:proofErr w:type="spellStart"/>
      <w:r>
        <w:t>LoRa</w:t>
      </w:r>
      <w:proofErr w:type="spellEnd"/>
      <w:r>
        <w:t>, previsti per questo modello di misuratore, e descritti nel documento relativo al protocollo applicativo TERIS [1].</w:t>
      </w:r>
    </w:p>
    <w:p w14:paraId="29532C09" w14:textId="7F189DFB" w:rsidR="0037503D" w:rsidRDefault="0037503D" w:rsidP="0037503D">
      <w:pPr>
        <w:pStyle w:val="Titolo2"/>
      </w:pPr>
      <w:bookmarkStart w:id="10" w:name="_Toc134396282"/>
      <w:r>
        <w:t>EastronSMD630.ino</w:t>
      </w:r>
      <w:bookmarkEnd w:id="10"/>
    </w:p>
    <w:p w14:paraId="76CD1601" w14:textId="322233D2" w:rsidR="0037503D" w:rsidRDefault="0037503D" w:rsidP="0037503D">
      <w:r>
        <w:t xml:space="preserve">È il modulo che implementa le funzioni di lettura del dispositivo </w:t>
      </w:r>
      <w:proofErr w:type="spellStart"/>
      <w:r>
        <w:t>meter</w:t>
      </w:r>
      <w:proofErr w:type="spellEnd"/>
      <w:r>
        <w:t xml:space="preserve"> </w:t>
      </w:r>
      <w:proofErr w:type="spellStart"/>
      <w:r>
        <w:t>Eastron</w:t>
      </w:r>
      <w:proofErr w:type="spellEnd"/>
      <w:r>
        <w:t xml:space="preserve"> SMD630 e la relativa implementazione dei pacchetti </w:t>
      </w:r>
      <w:proofErr w:type="spellStart"/>
      <w:r>
        <w:t>payload</w:t>
      </w:r>
      <w:proofErr w:type="spellEnd"/>
      <w:r>
        <w:t xml:space="preserve"> </w:t>
      </w:r>
      <w:proofErr w:type="spellStart"/>
      <w:r>
        <w:t>LoRa</w:t>
      </w:r>
      <w:proofErr w:type="spellEnd"/>
      <w:r>
        <w:t>, previsti per questo modello di misuratore, e descritti nel documento relativo al protocollo applicativo TERIS [1].</w:t>
      </w:r>
    </w:p>
    <w:p w14:paraId="479F509E" w14:textId="551970E6" w:rsidR="0037503D" w:rsidRDefault="0037503D" w:rsidP="0037503D">
      <w:pPr>
        <w:pStyle w:val="Titolo2"/>
      </w:pPr>
      <w:bookmarkStart w:id="11" w:name="_Toc134396283"/>
      <w:r>
        <w:lastRenderedPageBreak/>
        <w:t>SofarTrad1-40Kw.ino</w:t>
      </w:r>
      <w:bookmarkEnd w:id="11"/>
    </w:p>
    <w:p w14:paraId="45E48CF9" w14:textId="5E3AB68B" w:rsidR="0037503D" w:rsidRPr="0037503D" w:rsidRDefault="0037503D" w:rsidP="0037503D">
      <w:r>
        <w:t xml:space="preserve">È il modulo che implementa le funzioni di lettura del dispositivo inverter </w:t>
      </w:r>
      <w:proofErr w:type="spellStart"/>
      <w:r>
        <w:t>Sofar</w:t>
      </w:r>
      <w:proofErr w:type="spellEnd"/>
      <w:r>
        <w:t xml:space="preserve"> Solar tradizionale da 40 </w:t>
      </w:r>
      <w:proofErr w:type="spellStart"/>
      <w:r>
        <w:t>Kw</w:t>
      </w:r>
      <w:proofErr w:type="spellEnd"/>
      <w:r>
        <w:t xml:space="preserve"> e la relativa implementazione dei pacchetti </w:t>
      </w:r>
      <w:proofErr w:type="spellStart"/>
      <w:r>
        <w:t>payload</w:t>
      </w:r>
      <w:proofErr w:type="spellEnd"/>
      <w:r>
        <w:t xml:space="preserve"> </w:t>
      </w:r>
      <w:proofErr w:type="spellStart"/>
      <w:r>
        <w:t>LoRa</w:t>
      </w:r>
      <w:proofErr w:type="spellEnd"/>
      <w:r>
        <w:t>, previsti per questo modello di inverter, e descritti nel documento relativo al protocollo applicativo TERIS [1].</w:t>
      </w:r>
    </w:p>
    <w:p w14:paraId="60ED3683" w14:textId="5DC13F67" w:rsidR="0037503D" w:rsidRDefault="0037503D" w:rsidP="0037503D">
      <w:pPr>
        <w:pStyle w:val="Titolo2"/>
      </w:pPr>
      <w:bookmarkStart w:id="12" w:name="_Toc134396284"/>
      <w:r>
        <w:t>3PHHybrid.ino</w:t>
      </w:r>
      <w:bookmarkEnd w:id="12"/>
    </w:p>
    <w:p w14:paraId="0751293E" w14:textId="4233F494" w:rsidR="0037503D" w:rsidRPr="0037503D" w:rsidRDefault="0037503D" w:rsidP="0037503D">
      <w:r>
        <w:t xml:space="preserve">È il modulo che implementa le funzioni di lettura del dispositivo inverter ZCS ibrido 3PH </w:t>
      </w:r>
      <w:proofErr w:type="spellStart"/>
      <w:r>
        <w:t>Hybrid</w:t>
      </w:r>
      <w:proofErr w:type="spellEnd"/>
      <w:r>
        <w:t xml:space="preserve"> e la relativa implementazione dei pacchetti </w:t>
      </w:r>
      <w:proofErr w:type="spellStart"/>
      <w:r>
        <w:t>payload</w:t>
      </w:r>
      <w:proofErr w:type="spellEnd"/>
      <w:r>
        <w:t xml:space="preserve"> </w:t>
      </w:r>
      <w:proofErr w:type="spellStart"/>
      <w:r>
        <w:t>LoRa</w:t>
      </w:r>
      <w:proofErr w:type="spellEnd"/>
      <w:r>
        <w:t>, previsti per questo modello di inverter, e descritti nel documento relativo al protocollo applicativo TERIS [1].</w:t>
      </w:r>
    </w:p>
    <w:p w14:paraId="2A061D50" w14:textId="11DA3B9E" w:rsidR="0037503D" w:rsidRPr="0037503D" w:rsidRDefault="00FA19CD" w:rsidP="00FA19CD">
      <w:pPr>
        <w:pStyle w:val="Titolo1"/>
      </w:pPr>
      <w:bookmarkStart w:id="13" w:name="_Toc134396285"/>
      <w:r>
        <w:lastRenderedPageBreak/>
        <w:t>Procedura di generazione del firmware</w:t>
      </w:r>
      <w:bookmarkEnd w:id="13"/>
    </w:p>
    <w:p w14:paraId="472D20E1" w14:textId="5A1FA85C" w:rsidR="0037503D" w:rsidRDefault="00FA19CD" w:rsidP="0037503D">
      <w:r>
        <w:t>Il firmware viene generato da una normale operazione di compilazione e caricamento effettuata attraverso l’IDE Arduino.</w:t>
      </w:r>
    </w:p>
    <w:p w14:paraId="0B8AB202" w14:textId="31C4BEA4" w:rsidR="00FA19CD" w:rsidRDefault="00FA19CD" w:rsidP="0037503D">
      <w:r>
        <w:t xml:space="preserve">Prima di procedere alla compilazione del sorgente, deve essere realizzato il cosiddetto sketch Arduino che si riferisce allo specifico </w:t>
      </w:r>
      <w:proofErr w:type="spellStart"/>
      <w:r>
        <w:t>device</w:t>
      </w:r>
      <w:proofErr w:type="spellEnd"/>
      <w:r>
        <w:t xml:space="preserve"> che si vuole realizzare.</w:t>
      </w:r>
    </w:p>
    <w:p w14:paraId="63D26674" w14:textId="67C1B378" w:rsidR="00FA19CD" w:rsidRDefault="00FA19CD" w:rsidP="0037503D">
      <w:r>
        <w:t xml:space="preserve">Si tratta di uno sketch di tipo multi-file, che sarà composto dal modulo principale, contenente le due funzioni setup() e </w:t>
      </w:r>
      <w:proofErr w:type="spellStart"/>
      <w:r>
        <w:t>load</w:t>
      </w:r>
      <w:proofErr w:type="spellEnd"/>
      <w:r>
        <w:t xml:space="preserve">() previste dallo standard Arduino, dai due moduli obbligatori </w:t>
      </w:r>
      <w:proofErr w:type="spellStart"/>
      <w:r>
        <w:t>TerisCommon.h</w:t>
      </w:r>
      <w:proofErr w:type="spellEnd"/>
      <w:r>
        <w:t xml:space="preserve"> e </w:t>
      </w:r>
      <w:proofErr w:type="spellStart"/>
      <w:r>
        <w:t>TerisUtil.ino</w:t>
      </w:r>
      <w:proofErr w:type="spellEnd"/>
      <w:r>
        <w:t xml:space="preserve"> e da un modulo specifico relativo a ciascuno dei modelli di dispositivo presenti sull’impianto.</w:t>
      </w:r>
    </w:p>
    <w:p w14:paraId="0D0EFADB" w14:textId="20F3E559" w:rsidR="00FA19CD" w:rsidRDefault="00FA19CD" w:rsidP="0037503D">
      <w:r>
        <w:t xml:space="preserve">Gli sketch Arduino composti da più di un file sono rappresentati nella finestra dell’IDE distribuiti su più </w:t>
      </w:r>
      <w:proofErr w:type="spellStart"/>
      <w:r>
        <w:t>tab</w:t>
      </w:r>
      <w:proofErr w:type="spellEnd"/>
      <w:r>
        <w:t>, uno per ciascun modulo.</w:t>
      </w:r>
    </w:p>
    <w:p w14:paraId="47B24F7D" w14:textId="43303B93" w:rsidR="00FA19CD" w:rsidRDefault="00FA19CD" w:rsidP="00FA19CD">
      <w:pPr>
        <w:pStyle w:val="Titolo2"/>
      </w:pPr>
      <w:bookmarkStart w:id="14" w:name="_Toc134396286"/>
      <w:r>
        <w:t>Operazioni preliminari</w:t>
      </w:r>
      <w:bookmarkEnd w:id="14"/>
    </w:p>
    <w:p w14:paraId="2C6A4B26" w14:textId="2DE7F59D" w:rsidR="00FA19CD" w:rsidRDefault="00FA19CD" w:rsidP="00FA19CD">
      <w:r>
        <w:t>La generazione del firmware è un processo che richiede pianificazione.</w:t>
      </w:r>
    </w:p>
    <w:p w14:paraId="36C65F1A" w14:textId="0E2221E2" w:rsidR="00A96FA7" w:rsidRDefault="00A96FA7" w:rsidP="00A96FA7">
      <w:pPr>
        <w:pStyle w:val="Titolo3"/>
      </w:pPr>
      <w:bookmarkStart w:id="15" w:name="_Toc134396287"/>
      <w:r>
        <w:t>Acquisire le informazioni sull’impianto</w:t>
      </w:r>
      <w:bookmarkEnd w:id="15"/>
    </w:p>
    <w:p w14:paraId="4E353991" w14:textId="59CBB000" w:rsidR="00FA19CD" w:rsidRDefault="00FA19CD" w:rsidP="00FA19CD">
      <w:r>
        <w:t>Per prima cosa è necessario acquisire e annotare le informazioni sull’impianto:</w:t>
      </w:r>
    </w:p>
    <w:p w14:paraId="7FC84300" w14:textId="66490C0D" w:rsidR="00FA19CD" w:rsidRDefault="00FA19CD" w:rsidP="00AF3BCC">
      <w:pPr>
        <w:pStyle w:val="Paragrafoelenco"/>
        <w:numPr>
          <w:ilvl w:val="0"/>
          <w:numId w:val="4"/>
        </w:numPr>
      </w:pPr>
      <w:r>
        <w:t>Elenco dei dispositivi presenti (tipo, marca e modello).</w:t>
      </w:r>
    </w:p>
    <w:p w14:paraId="39C5ABDD" w14:textId="33C2CB15" w:rsidR="00FA19CD" w:rsidRDefault="00FA19CD" w:rsidP="00AF3BCC">
      <w:pPr>
        <w:pStyle w:val="Paragrafoelenco"/>
        <w:numPr>
          <w:ilvl w:val="0"/>
          <w:numId w:val="4"/>
        </w:numPr>
      </w:pPr>
      <w:r>
        <w:t xml:space="preserve">Velocità, </w:t>
      </w:r>
      <w:proofErr w:type="spellStart"/>
      <w:r w:rsidRPr="00A96FA7">
        <w:rPr>
          <w:i/>
        </w:rPr>
        <w:t>baudrate</w:t>
      </w:r>
      <w:proofErr w:type="spellEnd"/>
      <w:r>
        <w:t>, a cui è impostato il bus RS 485.</w:t>
      </w:r>
    </w:p>
    <w:p w14:paraId="52F5A1B2" w14:textId="4E7A93F9" w:rsidR="00A96FA7" w:rsidRDefault="00A96FA7" w:rsidP="00AF3BCC">
      <w:pPr>
        <w:pStyle w:val="Paragrafoelenco"/>
        <w:numPr>
          <w:ilvl w:val="0"/>
          <w:numId w:val="4"/>
        </w:numPr>
      </w:pPr>
      <w:proofErr w:type="spellStart"/>
      <w:r>
        <w:t>ModBuss</w:t>
      </w:r>
      <w:proofErr w:type="spellEnd"/>
      <w:r>
        <w:t xml:space="preserve"> </w:t>
      </w:r>
      <w:proofErr w:type="spellStart"/>
      <w:r>
        <w:t>Address</w:t>
      </w:r>
      <w:proofErr w:type="spellEnd"/>
      <w:r>
        <w:t xml:space="preserve"> impostato per ciascun dispositivo.</w:t>
      </w:r>
    </w:p>
    <w:p w14:paraId="4F8B8C20" w14:textId="5D72F0CE" w:rsidR="00A96FA7" w:rsidRDefault="00A96FA7" w:rsidP="00A96FA7">
      <w:pPr>
        <w:pStyle w:val="Titolo3"/>
      </w:pPr>
      <w:bookmarkStart w:id="16" w:name="_Toc134396288"/>
      <w:r>
        <w:t xml:space="preserve">Acquisire l’ID </w:t>
      </w:r>
      <w:proofErr w:type="spellStart"/>
      <w:r>
        <w:t>LoRa</w:t>
      </w:r>
      <w:proofErr w:type="spellEnd"/>
      <w:r>
        <w:t xml:space="preserve"> della scheda MKR WAN 1310 usata per il </w:t>
      </w:r>
      <w:proofErr w:type="spellStart"/>
      <w:r>
        <w:t>device</w:t>
      </w:r>
      <w:bookmarkEnd w:id="16"/>
      <w:proofErr w:type="spellEnd"/>
    </w:p>
    <w:p w14:paraId="1D8CEFA5" w14:textId="1A203D1A" w:rsidR="00A96FA7" w:rsidRDefault="00A96FA7" w:rsidP="00A96FA7">
      <w:r>
        <w:t xml:space="preserve">Ogni singola scheda Arduino MKR WAN 1310 è dotata di un modulo </w:t>
      </w:r>
      <w:proofErr w:type="spellStart"/>
      <w:r>
        <w:t>LoRa</w:t>
      </w:r>
      <w:proofErr w:type="spellEnd"/>
      <w:r>
        <w:t xml:space="preserve"> contenente un modulo certificato </w:t>
      </w:r>
      <w:proofErr w:type="spellStart"/>
      <w:r>
        <w:t>LoRa</w:t>
      </w:r>
      <w:proofErr w:type="spellEnd"/>
      <w:r>
        <w:t xml:space="preserve"> e dotato di un suo specifico </w:t>
      </w:r>
      <w:proofErr w:type="spellStart"/>
      <w:r>
        <w:t>DeviceEUI</w:t>
      </w:r>
      <w:proofErr w:type="spellEnd"/>
      <w:r>
        <w:t>.</w:t>
      </w:r>
    </w:p>
    <w:p w14:paraId="61D4BC86" w14:textId="2710DCE5" w:rsidR="00A96FA7" w:rsidRDefault="00A96FA7" w:rsidP="00A96FA7">
      <w:r>
        <w:t xml:space="preserve">Il </w:t>
      </w:r>
      <w:proofErr w:type="spellStart"/>
      <w:r>
        <w:t>DeviceEUI</w:t>
      </w:r>
      <w:proofErr w:type="spellEnd"/>
      <w:r>
        <w:t xml:space="preserve"> può essere letto dalla scheda stessa, installando uno sketch Arduino di test del protocollo </w:t>
      </w:r>
      <w:proofErr w:type="spellStart"/>
      <w:r>
        <w:t>LoRa</w:t>
      </w:r>
      <w:proofErr w:type="spellEnd"/>
      <w:r>
        <w:t>, come ad esempio TTN-Test-</w:t>
      </w:r>
      <w:proofErr w:type="spellStart"/>
      <w:r>
        <w:t>Protocol.ino</w:t>
      </w:r>
      <w:proofErr w:type="spellEnd"/>
      <w:r>
        <w:t xml:space="preserve"> presente nel </w:t>
      </w:r>
      <w:proofErr w:type="spellStart"/>
      <w:r>
        <w:t>repository</w:t>
      </w:r>
      <w:proofErr w:type="spellEnd"/>
      <w:r>
        <w:t xml:space="preserve"> software TERIS, e leggendo il valore sul monitor seriale durante l’inizializzazione della scheda.</w:t>
      </w:r>
    </w:p>
    <w:p w14:paraId="4CF6F8AF" w14:textId="29115E6B" w:rsidR="00A96FA7" w:rsidRDefault="00A96FA7" w:rsidP="00AF3BCC">
      <w:pPr>
        <w:pStyle w:val="Paragrafoelenco"/>
        <w:numPr>
          <w:ilvl w:val="0"/>
          <w:numId w:val="5"/>
        </w:numPr>
      </w:pPr>
      <w:r>
        <w:t xml:space="preserve">Caricare ed eseguire lo sketch per la visualizzazione del </w:t>
      </w:r>
      <w:proofErr w:type="spellStart"/>
      <w:r>
        <w:t>deviceEUI</w:t>
      </w:r>
      <w:proofErr w:type="spellEnd"/>
      <w:r>
        <w:t xml:space="preserve"> sulla scheda su cui andrà installato il firmware.</w:t>
      </w:r>
    </w:p>
    <w:p w14:paraId="1A5FFF0C" w14:textId="31E44384" w:rsidR="00A96FA7" w:rsidRDefault="00A96FA7" w:rsidP="00AF3BCC">
      <w:pPr>
        <w:pStyle w:val="Paragrafoelenco"/>
        <w:numPr>
          <w:ilvl w:val="0"/>
          <w:numId w:val="5"/>
        </w:numPr>
      </w:pPr>
      <w:r>
        <w:t xml:space="preserve">Annotare o copiare nella clipboard del PC la stringa che rappresenta </w:t>
      </w:r>
      <w:proofErr w:type="spellStart"/>
      <w:r>
        <w:t>deviceEUI</w:t>
      </w:r>
      <w:proofErr w:type="spellEnd"/>
      <w:r>
        <w:t>.</w:t>
      </w:r>
    </w:p>
    <w:p w14:paraId="1CFEEDA1" w14:textId="407EE5CC" w:rsidR="00A96FA7" w:rsidRDefault="00A96FA7" w:rsidP="00A96FA7">
      <w:pPr>
        <w:pStyle w:val="Titolo3"/>
        <w:rPr>
          <w:lang w:val="en-US"/>
        </w:rPr>
      </w:pPr>
      <w:bookmarkStart w:id="17" w:name="_Toc134396289"/>
      <w:proofErr w:type="spellStart"/>
      <w:r w:rsidRPr="00FE2118">
        <w:rPr>
          <w:lang w:val="en-US"/>
        </w:rPr>
        <w:lastRenderedPageBreak/>
        <w:t>Configurare</w:t>
      </w:r>
      <w:proofErr w:type="spellEnd"/>
      <w:r w:rsidR="00FE2118" w:rsidRPr="00FE2118">
        <w:rPr>
          <w:lang w:val="en-US"/>
        </w:rPr>
        <w:t xml:space="preserve"> </w:t>
      </w:r>
      <w:proofErr w:type="spellStart"/>
      <w:r w:rsidR="00FE2118" w:rsidRPr="00FE2118">
        <w:rPr>
          <w:lang w:val="en-US"/>
        </w:rPr>
        <w:t>il</w:t>
      </w:r>
      <w:proofErr w:type="spellEnd"/>
      <w:r w:rsidR="00FE2118" w:rsidRPr="00FE2118">
        <w:rPr>
          <w:lang w:val="en-US"/>
        </w:rPr>
        <w:t xml:space="preserve"> device </w:t>
      </w:r>
      <w:proofErr w:type="spellStart"/>
      <w:r w:rsidR="00FE2118" w:rsidRPr="00FE2118">
        <w:rPr>
          <w:lang w:val="en-US"/>
        </w:rPr>
        <w:t>sul</w:t>
      </w:r>
      <w:proofErr w:type="spellEnd"/>
      <w:r w:rsidR="00FE2118" w:rsidRPr="00FE2118">
        <w:rPr>
          <w:lang w:val="en-US"/>
        </w:rPr>
        <w:t xml:space="preserve"> LNS The Things Network</w:t>
      </w:r>
      <w:bookmarkEnd w:id="17"/>
    </w:p>
    <w:p w14:paraId="5F42AABC" w14:textId="51DFC274" w:rsidR="00FE2118" w:rsidRDefault="00FE2118" w:rsidP="00FE2118">
      <w:r w:rsidRPr="00FE2118">
        <w:t xml:space="preserve">Se </w:t>
      </w:r>
      <w:r>
        <w:t>la scheda MKR</w:t>
      </w:r>
      <w:r w:rsidRPr="00FE2118">
        <w:t xml:space="preserve"> </w:t>
      </w:r>
      <w:r>
        <w:t xml:space="preserve">WAN 1310 </w:t>
      </w:r>
      <w:r w:rsidRPr="00FE2118">
        <w:t>non è mai stat</w:t>
      </w:r>
      <w:r>
        <w:t xml:space="preserve">a configurata come </w:t>
      </w:r>
      <w:proofErr w:type="spellStart"/>
      <w:r>
        <w:t>device</w:t>
      </w:r>
      <w:proofErr w:type="spellEnd"/>
      <w:r>
        <w:t xml:space="preserve"> sull’applicazione TTN, provvedere a configurare il </w:t>
      </w:r>
      <w:proofErr w:type="spellStart"/>
      <w:r>
        <w:t>device</w:t>
      </w:r>
      <w:proofErr w:type="spellEnd"/>
      <w:r>
        <w:t xml:space="preserve"> nell’applicazione TTN utilizzando il </w:t>
      </w:r>
      <w:proofErr w:type="spellStart"/>
      <w:r>
        <w:t>deviceEUI</w:t>
      </w:r>
      <w:proofErr w:type="spellEnd"/>
      <w:r>
        <w:t xml:space="preserve"> secondo l’apposita procedura.</w:t>
      </w:r>
    </w:p>
    <w:p w14:paraId="1033BD1A" w14:textId="38000D40" w:rsidR="00FE2118" w:rsidRDefault="00FE2118" w:rsidP="00FE2118">
      <w:pPr>
        <w:pStyle w:val="Titolo3"/>
      </w:pPr>
      <w:bookmarkStart w:id="18" w:name="_Toc134396290"/>
      <w:r>
        <w:t xml:space="preserve">Acquisire i dati relativi alla configurazione </w:t>
      </w:r>
      <w:proofErr w:type="spellStart"/>
      <w:r>
        <w:t>LoRaWan</w:t>
      </w:r>
      <w:bookmarkEnd w:id="18"/>
      <w:proofErr w:type="spellEnd"/>
    </w:p>
    <w:p w14:paraId="750912A2" w14:textId="1ADA7905" w:rsidR="00FE2118" w:rsidRDefault="00FE2118" w:rsidP="00FE2118">
      <w:r>
        <w:t xml:space="preserve">Attraverso la console TTN, recuperare, o generare, le seguenti informazioni relative al </w:t>
      </w:r>
      <w:proofErr w:type="spellStart"/>
      <w:r>
        <w:t>device</w:t>
      </w:r>
      <w:proofErr w:type="spellEnd"/>
      <w:r>
        <w:t>:</w:t>
      </w:r>
    </w:p>
    <w:p w14:paraId="4A6171BC" w14:textId="28295CCE" w:rsidR="00FE2118" w:rsidRDefault="00FE2118" w:rsidP="00AF3BCC">
      <w:pPr>
        <w:pStyle w:val="Paragrafoelenco"/>
        <w:numPr>
          <w:ilvl w:val="0"/>
          <w:numId w:val="6"/>
        </w:numPr>
      </w:pPr>
      <w:proofErr w:type="spellStart"/>
      <w:r>
        <w:t>AppEUI</w:t>
      </w:r>
      <w:proofErr w:type="spellEnd"/>
      <w:r>
        <w:t xml:space="preserve"> (solitamente 16 zeri)</w:t>
      </w:r>
    </w:p>
    <w:p w14:paraId="55DA23DA" w14:textId="175DB409" w:rsidR="00FE2118" w:rsidRDefault="00FE2118" w:rsidP="00AF3BCC">
      <w:pPr>
        <w:pStyle w:val="Paragrafoelenco"/>
        <w:numPr>
          <w:ilvl w:val="0"/>
          <w:numId w:val="6"/>
        </w:numPr>
      </w:pPr>
      <w:proofErr w:type="spellStart"/>
      <w:r>
        <w:t>AppKey</w:t>
      </w:r>
      <w:proofErr w:type="spellEnd"/>
      <w:r>
        <w:t xml:space="preserve"> (generata a partire da </w:t>
      </w:r>
      <w:proofErr w:type="spellStart"/>
      <w:r>
        <w:t>deviceEUI</w:t>
      </w:r>
      <w:proofErr w:type="spellEnd"/>
      <w:r>
        <w:t xml:space="preserve"> e </w:t>
      </w:r>
      <w:proofErr w:type="spellStart"/>
      <w:r>
        <w:t>AppEUI</w:t>
      </w:r>
      <w:proofErr w:type="spellEnd"/>
      <w:r>
        <w:t>)</w:t>
      </w:r>
    </w:p>
    <w:p w14:paraId="00D07253" w14:textId="6DDB99E4" w:rsidR="00FE2118" w:rsidRDefault="006B30D2" w:rsidP="006B30D2">
      <w:pPr>
        <w:pStyle w:val="Titolo2"/>
      </w:pPr>
      <w:bookmarkStart w:id="19" w:name="_Toc134396291"/>
      <w:r>
        <w:t>Preparare i file dello sketch del firmware</w:t>
      </w:r>
      <w:bookmarkEnd w:id="19"/>
    </w:p>
    <w:p w14:paraId="1CABB252" w14:textId="3BBE2D7B" w:rsidR="006B30D2" w:rsidRDefault="006B30D2" w:rsidP="006B30D2">
      <w:r>
        <w:t xml:space="preserve">Lanciare l’IDE Arduino e creare un nuovo sketch </w:t>
      </w:r>
      <w:r w:rsidR="00386A0B">
        <w:t xml:space="preserve">salvandolo </w:t>
      </w:r>
      <w:r>
        <w:t>con un nome significativo rispetto all’impianto, ad esempio “TERISMagliana2”.</w:t>
      </w:r>
    </w:p>
    <w:p w14:paraId="6C6CF706" w14:textId="7C936744" w:rsidR="006B30D2" w:rsidRDefault="006B30D2" w:rsidP="006B30D2">
      <w:r>
        <w:t>Arduino creerà un nuovo sketch</w:t>
      </w:r>
      <w:r w:rsidR="00A35AF4">
        <w:t xml:space="preserve"> e una directory con lo stesso nome dello sketch.</w:t>
      </w:r>
    </w:p>
    <w:p w14:paraId="3DED9E14" w14:textId="508C945A" w:rsidR="00A35AF4" w:rsidRDefault="00A35AF4" w:rsidP="006B30D2">
      <w:r>
        <w:t xml:space="preserve">La directory si trova nel </w:t>
      </w:r>
      <w:proofErr w:type="spellStart"/>
      <w:r>
        <w:t>path</w:t>
      </w:r>
      <w:proofErr w:type="spellEnd"/>
      <w:r>
        <w:t xml:space="preserve"> previsto per gli sketch Arduino, solitamente nella cartella ../Documenti/Arduino.</w:t>
      </w:r>
    </w:p>
    <w:p w14:paraId="3C242A58" w14:textId="6EE48046" w:rsidR="00A35AF4" w:rsidRDefault="00A35AF4" w:rsidP="006B30D2">
      <w:r>
        <w:t>Chiudere l’IDE Arduino.</w:t>
      </w:r>
    </w:p>
    <w:p w14:paraId="3B33D508" w14:textId="143AFDBE" w:rsidR="00A35AF4" w:rsidRDefault="00A35AF4" w:rsidP="00A35AF4">
      <w:r>
        <w:t>A questo punto, tramite il file manager del PC copiare nella cartella relativa al nuovo sketch appena creato i seguenti file:</w:t>
      </w:r>
    </w:p>
    <w:p w14:paraId="36252DB4" w14:textId="739EDC07" w:rsidR="00A35AF4" w:rsidRDefault="00A35AF4" w:rsidP="00AF3BCC">
      <w:pPr>
        <w:pStyle w:val="Paragrafoelenco"/>
        <w:numPr>
          <w:ilvl w:val="0"/>
          <w:numId w:val="7"/>
        </w:numPr>
      </w:pPr>
      <w:proofErr w:type="spellStart"/>
      <w:r>
        <w:t>TerisCommon.ino</w:t>
      </w:r>
      <w:proofErr w:type="spellEnd"/>
    </w:p>
    <w:p w14:paraId="306BF899" w14:textId="35D433E4" w:rsidR="00A35AF4" w:rsidRDefault="00A35AF4" w:rsidP="00AF3BCC">
      <w:pPr>
        <w:pStyle w:val="Paragrafoelenco"/>
        <w:numPr>
          <w:ilvl w:val="0"/>
          <w:numId w:val="7"/>
        </w:numPr>
      </w:pPr>
      <w:proofErr w:type="spellStart"/>
      <w:r>
        <w:t>TerisUtil.ino</w:t>
      </w:r>
      <w:proofErr w:type="spellEnd"/>
    </w:p>
    <w:p w14:paraId="28D780F4" w14:textId="57C47BEB" w:rsidR="00A35AF4" w:rsidRDefault="00A35AF4" w:rsidP="00A35AF4">
      <w:r>
        <w:t>Copiare sempre nella stessa cartella i file relativi ai componenti presenti nell’impianto.</w:t>
      </w:r>
    </w:p>
    <w:p w14:paraId="27D2BEF0" w14:textId="02B63562" w:rsidR="00A35AF4" w:rsidRDefault="00A35AF4" w:rsidP="00A35AF4">
      <w:r>
        <w:t xml:space="preserve">Se, ad esempio, sull’impianto sono presenti due </w:t>
      </w:r>
      <w:proofErr w:type="spellStart"/>
      <w:r>
        <w:t>meter</w:t>
      </w:r>
      <w:proofErr w:type="spellEnd"/>
      <w:r>
        <w:t xml:space="preserve"> </w:t>
      </w:r>
      <w:proofErr w:type="spellStart"/>
      <w:r>
        <w:t>Eastron</w:t>
      </w:r>
      <w:proofErr w:type="spellEnd"/>
      <w:r>
        <w:t xml:space="preserve"> SDM220 e un inverter </w:t>
      </w:r>
      <w:proofErr w:type="spellStart"/>
      <w:r>
        <w:t>Sofar</w:t>
      </w:r>
      <w:proofErr w:type="spellEnd"/>
      <w:r>
        <w:t xml:space="preserve"> Solar tradizionale, dovranno essere copiati i file EastronSDM220.ino e SofarTrad1-40Kw.ino</w:t>
      </w:r>
    </w:p>
    <w:p w14:paraId="232A9372" w14:textId="011045AE" w:rsidR="00A35AF4" w:rsidRDefault="00A35AF4" w:rsidP="00A35AF4">
      <w:r>
        <w:t>Lanciare nuovamente l’IDE Arduino e aprire lo sketch creato in precedenza.</w:t>
      </w:r>
    </w:p>
    <w:p w14:paraId="684DC567" w14:textId="484E7325" w:rsidR="00A35AF4" w:rsidRDefault="00A35AF4" w:rsidP="00A35AF4">
      <w:r>
        <w:t xml:space="preserve">Nella finestra principale dovrebbero essere visibili i </w:t>
      </w:r>
      <w:proofErr w:type="spellStart"/>
      <w:r>
        <w:t>tab</w:t>
      </w:r>
      <w:proofErr w:type="spellEnd"/>
      <w:r>
        <w:t xml:space="preserve"> con tutti i moduli, come si vede in figura:</w:t>
      </w:r>
    </w:p>
    <w:p w14:paraId="01C2B48B" w14:textId="613A9242" w:rsidR="00A35AF4" w:rsidRDefault="00992280" w:rsidP="00A35AF4">
      <w:pPr>
        <w:jc w:val="center"/>
      </w:pPr>
      <w:r>
        <w:rPr>
          <w:noProof/>
        </w:rPr>
        <w:lastRenderedPageBreak/>
        <mc:AlternateContent>
          <mc:Choice Requires="wps">
            <w:drawing>
              <wp:anchor distT="0" distB="0" distL="114300" distR="114300" simplePos="0" relativeHeight="251663360" behindDoc="0" locked="0" layoutInCell="1" allowOverlap="1" wp14:anchorId="0203F497" wp14:editId="0BE4BD30">
                <wp:simplePos x="0" y="0"/>
                <wp:positionH relativeFrom="column">
                  <wp:posOffset>3189952</wp:posOffset>
                </wp:positionH>
                <wp:positionV relativeFrom="paragraph">
                  <wp:posOffset>350014</wp:posOffset>
                </wp:positionV>
                <wp:extent cx="100976" cy="353418"/>
                <wp:effectExtent l="12700" t="25400" r="38735" b="15240"/>
                <wp:wrapNone/>
                <wp:docPr id="10" name="Connettore 2 10"/>
                <wp:cNvGraphicFramePr/>
                <a:graphic xmlns:a="http://schemas.openxmlformats.org/drawingml/2006/main">
                  <a:graphicData uri="http://schemas.microsoft.com/office/word/2010/wordprocessingShape">
                    <wps:wsp>
                      <wps:cNvCnPr/>
                      <wps:spPr>
                        <a:xfrm flipV="1">
                          <a:off x="0" y="0"/>
                          <a:ext cx="100976" cy="3534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4AC17764" id="_x0000_t32" coordsize="21600,21600" o:spt="32" o:oned="t" path="m,l21600,21600e" filled="f">
                <v:path arrowok="t" fillok="f" o:connecttype="none"/>
                <o:lock v:ext="edit" shapetype="t"/>
              </v:shapetype>
              <v:shape id="Connettore 2 10" o:spid="_x0000_s1026" type="#_x0000_t32" style="position:absolute;margin-left:251.2pt;margin-top:27.55pt;width:7.95pt;height:27.8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" strokecolor="#ed7d31 [3205]" strokeweight="1.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6977F14A" wp14:editId="78D171DE">
                <wp:simplePos x="0" y="0"/>
                <wp:positionH relativeFrom="column">
                  <wp:posOffset>2836533</wp:posOffset>
                </wp:positionH>
                <wp:positionV relativeFrom="paragraph">
                  <wp:posOffset>378063</wp:posOffset>
                </wp:positionV>
                <wp:extent cx="84148" cy="448310"/>
                <wp:effectExtent l="50800" t="25400" r="17780" b="8890"/>
                <wp:wrapNone/>
                <wp:docPr id="9" name="Connettore 2 9"/>
                <wp:cNvGraphicFramePr/>
                <a:graphic xmlns:a="http://schemas.openxmlformats.org/drawingml/2006/main">
                  <a:graphicData uri="http://schemas.microsoft.com/office/word/2010/wordprocessingShape">
                    <wps:wsp>
                      <wps:cNvCnPr/>
                      <wps:spPr>
                        <a:xfrm flipH="1" flipV="1">
                          <a:off x="0" y="0"/>
                          <a:ext cx="84148" cy="4483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E4A8DC" id="Connettore 2 9" o:spid="_x0000_s1026" type="#_x0000_t32" style="position:absolute;margin-left:223.35pt;margin-top:29.75pt;width:6.65pt;height:35.3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" strokecolor="#ed7d31 [3205]" strokeweight="1.5pt">
                <v:stroke endarrow="block" joinstyle="miter"/>
              </v:shape>
            </w:pict>
          </mc:Fallback>
        </mc:AlternateContent>
      </w:r>
      <w:r w:rsidR="00A35AF4">
        <w:rPr>
          <w:noProof/>
        </w:rPr>
        <mc:AlternateContent>
          <mc:Choice Requires="wps">
            <w:drawing>
              <wp:anchor distT="0" distB="0" distL="114300" distR="114300" simplePos="0" relativeHeight="251661312" behindDoc="0" locked="0" layoutInCell="1" allowOverlap="1" wp14:anchorId="74A24AA2" wp14:editId="2693B71E">
                <wp:simplePos x="0" y="0"/>
                <wp:positionH relativeFrom="column">
                  <wp:posOffset>2146526</wp:posOffset>
                </wp:positionH>
                <wp:positionV relativeFrom="paragraph">
                  <wp:posOffset>378063</wp:posOffset>
                </wp:positionV>
                <wp:extent cx="319759" cy="448785"/>
                <wp:effectExtent l="12700" t="25400" r="36195" b="8890"/>
                <wp:wrapNone/>
                <wp:docPr id="6" name="Connettore 2 6"/>
                <wp:cNvGraphicFramePr/>
                <a:graphic xmlns:a="http://schemas.openxmlformats.org/drawingml/2006/main">
                  <a:graphicData uri="http://schemas.microsoft.com/office/word/2010/wordprocessingShape">
                    <wps:wsp>
                      <wps:cNvCnPr/>
                      <wps:spPr>
                        <a:xfrm flipV="1">
                          <a:off x="0" y="0"/>
                          <a:ext cx="319759" cy="4487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48EA64" id="Connettore 2 6" o:spid="_x0000_s1026" type="#_x0000_t32" style="position:absolute;margin-left:169pt;margin-top:29.75pt;width:25.2pt;height:35.3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" strokecolor="#ed7d31 [3205]" strokeweight="1.5pt">
                <v:stroke endarrow="block" joinstyle="miter"/>
              </v:shape>
            </w:pict>
          </mc:Fallback>
        </mc:AlternateContent>
      </w:r>
      <w:r w:rsidR="00A35AF4" w:rsidRPr="00A35AF4">
        <w:rPr>
          <w:noProof/>
        </w:rPr>
        <w:drawing>
          <wp:inline distT="0" distB="0" distL="0" distR="0" wp14:anchorId="65FA83A0" wp14:editId="2BE42AA3">
            <wp:extent cx="4820384" cy="198230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4889" cy="1984155"/>
                    </a:xfrm>
                    <a:prstGeom prst="rect">
                      <a:avLst/>
                    </a:prstGeom>
                  </pic:spPr>
                </pic:pic>
              </a:graphicData>
            </a:graphic>
          </wp:inline>
        </w:drawing>
      </w:r>
    </w:p>
    <w:p w14:paraId="1F09D42E" w14:textId="4D174E34" w:rsidR="00992280" w:rsidRDefault="00992280" w:rsidP="00992280">
      <w:r>
        <w:t xml:space="preserve">All’interno del </w:t>
      </w:r>
      <w:proofErr w:type="spellStart"/>
      <w:r>
        <w:t>tab</w:t>
      </w:r>
      <w:proofErr w:type="spellEnd"/>
      <w:r>
        <w:t xml:space="preserve"> relativo allo sketch principale, copiare il codice contenuto nel </w:t>
      </w:r>
      <w:proofErr w:type="spellStart"/>
      <w:r>
        <w:t>template</w:t>
      </w:r>
      <w:proofErr w:type="spellEnd"/>
      <w:r>
        <w:t xml:space="preserve"> di riferimento </w:t>
      </w:r>
      <w:proofErr w:type="spellStart"/>
      <w:r>
        <w:t>TerisDevice.ino</w:t>
      </w:r>
      <w:proofErr w:type="spellEnd"/>
      <w:r>
        <w:t>.</w:t>
      </w:r>
    </w:p>
    <w:p w14:paraId="121FF88F" w14:textId="46F8D8AA" w:rsidR="00992280" w:rsidRDefault="00992280" w:rsidP="00992280"/>
    <w:p w14:paraId="539CD3D7" w14:textId="6D811FDF" w:rsidR="00992280" w:rsidRDefault="00992280" w:rsidP="00992280">
      <w:pPr>
        <w:pStyle w:val="Titolo2"/>
      </w:pPr>
      <w:bookmarkStart w:id="20" w:name="_Toc134396292"/>
      <w:r>
        <w:t>Personalizzare lo sketch principale</w:t>
      </w:r>
      <w:bookmarkEnd w:id="20"/>
    </w:p>
    <w:p w14:paraId="0DB09AE3" w14:textId="09E38E7F" w:rsidR="00992280" w:rsidRDefault="00992280" w:rsidP="00992280">
      <w:r>
        <w:t xml:space="preserve">Usando il </w:t>
      </w:r>
      <w:proofErr w:type="spellStart"/>
      <w:r>
        <w:t>template</w:t>
      </w:r>
      <w:proofErr w:type="spellEnd"/>
      <w:r>
        <w:t xml:space="preserve"> </w:t>
      </w:r>
      <w:proofErr w:type="spellStart"/>
      <w:r>
        <w:t>TerisDevice.ino</w:t>
      </w:r>
      <w:proofErr w:type="spellEnd"/>
      <w:r>
        <w:t xml:space="preserve"> come riferimento, compilare lo sketch inserendo i corretti valori per la configurazione del </w:t>
      </w:r>
      <w:proofErr w:type="spellStart"/>
      <w:r>
        <w:t>ModBus</w:t>
      </w:r>
      <w:proofErr w:type="spellEnd"/>
      <w:r>
        <w:t xml:space="preserve"> e la logica di temporizzazione per effettuare le letture.</w:t>
      </w:r>
    </w:p>
    <w:p w14:paraId="79DE4432" w14:textId="2DA417D9" w:rsidR="00386A0B" w:rsidRDefault="00386A0B" w:rsidP="00992280">
      <w:r>
        <w:t xml:space="preserve">Il </w:t>
      </w:r>
      <w:proofErr w:type="spellStart"/>
      <w:r>
        <w:t>template</w:t>
      </w:r>
      <w:proofErr w:type="spellEnd"/>
      <w:r>
        <w:t xml:space="preserve"> contiene al suo interno dei commenti che guidano nella personalizzazione dello sketch.</w:t>
      </w:r>
    </w:p>
    <w:p w14:paraId="0B33A4D8" w14:textId="5AB067CB" w:rsidR="00386A0B" w:rsidRDefault="00386A0B" w:rsidP="00992280">
      <w:r>
        <w:t>Lo sketch prevede una struttura flessibile che aiuta a personalizzare e costruire velocemente la logica di controllo.</w:t>
      </w:r>
    </w:p>
    <w:p w14:paraId="3C8AB981" w14:textId="0E6850E0" w:rsidR="00386A0B" w:rsidRDefault="00386A0B" w:rsidP="00992280">
      <w:r>
        <w:t xml:space="preserve">In linea generale, per ciascun dispositivo presente sul </w:t>
      </w:r>
      <w:proofErr w:type="spellStart"/>
      <w:r>
        <w:t>ModBus</w:t>
      </w:r>
      <w:proofErr w:type="spellEnd"/>
      <w:r>
        <w:t>, esistono alcuni dati che devono essere letti con frequenza elevata (ad intervalli di alcune decine di minuti), ed alcuni dati che devono essere letti con frequenza meno elevata, ad intervalli di diverse ore.</w:t>
      </w:r>
    </w:p>
    <w:p w14:paraId="52F35F1D" w14:textId="62B6BEB8" w:rsidR="00386A0B" w:rsidRDefault="00386A0B" w:rsidP="00992280">
      <w:r>
        <w:t xml:space="preserve">Nell’attuale versione del sistema, non è previsto un componente </w:t>
      </w:r>
      <w:proofErr w:type="spellStart"/>
      <w:r w:rsidRPr="007E1FD5">
        <w:rPr>
          <w:i/>
        </w:rPr>
        <w:t>real</w:t>
      </w:r>
      <w:proofErr w:type="spellEnd"/>
      <w:r w:rsidRPr="007E1FD5">
        <w:rPr>
          <w:i/>
        </w:rPr>
        <w:t xml:space="preserve"> time clock</w:t>
      </w:r>
      <w:r>
        <w:t xml:space="preserve"> all’interno dei </w:t>
      </w:r>
      <w:proofErr w:type="spellStart"/>
      <w:r>
        <w:t>Teris</w:t>
      </w:r>
      <w:proofErr w:type="spellEnd"/>
      <w:r>
        <w:t xml:space="preserve"> Device, per cui i dati di interesse giornalieri andrebbero letti più volte nell’arco di 24 ore in modo da assicurarne la trasmissione serale a prescindere dall’orario di accensione iniziale del </w:t>
      </w:r>
      <w:proofErr w:type="spellStart"/>
      <w:r>
        <w:t>device</w:t>
      </w:r>
      <w:proofErr w:type="spellEnd"/>
      <w:r>
        <w:t>.</w:t>
      </w:r>
    </w:p>
    <w:p w14:paraId="17BF87E4" w14:textId="5D3FB701" w:rsidR="00386A0B" w:rsidRDefault="00386A0B" w:rsidP="00992280">
      <w:r>
        <w:t>Ogni file riferito ad un dispositivo, ha al suo interno la definizione di due diverse funzioni, una relativa alla lettura dei dati che occorre rilevare con maggiore frequenza e una relativa ai dati che occorre rilevare con frequenza approssimativamente giornaliera.</w:t>
      </w:r>
    </w:p>
    <w:p w14:paraId="705C8816" w14:textId="499086E4" w:rsidR="00386A0B" w:rsidRDefault="007E1FD5" w:rsidP="00992280">
      <w:r>
        <w:t xml:space="preserve">Nel </w:t>
      </w:r>
      <w:proofErr w:type="spellStart"/>
      <w:r>
        <w:t>template</w:t>
      </w:r>
      <w:proofErr w:type="spellEnd"/>
      <w:r>
        <w:t xml:space="preserve">, oltre alle funzioni obbligatorie dello standard Arduino setup() e </w:t>
      </w:r>
      <w:proofErr w:type="spellStart"/>
      <w:r>
        <w:t>loop</w:t>
      </w:r>
      <w:proofErr w:type="spellEnd"/>
      <w:r>
        <w:t>() sono presenti altre due funzioni chiamate</w:t>
      </w:r>
      <w:r w:rsidR="00341601">
        <w:t xml:space="preserve"> </w:t>
      </w:r>
      <w:proofErr w:type="spellStart"/>
      <w:r w:rsidR="00341601">
        <w:t>frequentDataCollection</w:t>
      </w:r>
      <w:proofErr w:type="spellEnd"/>
      <w:r w:rsidR="00341601">
        <w:t xml:space="preserve">() e </w:t>
      </w:r>
      <w:proofErr w:type="spellStart"/>
      <w:r w:rsidR="00341601">
        <w:t>dailyDataCollection</w:t>
      </w:r>
      <w:proofErr w:type="spellEnd"/>
      <w:r w:rsidR="00341601">
        <w:t>().</w:t>
      </w:r>
    </w:p>
    <w:p w14:paraId="4893BE81" w14:textId="19048A97" w:rsidR="00341601" w:rsidRDefault="00341601" w:rsidP="00992280">
      <w:r>
        <w:t xml:space="preserve">Per generare il firmware per un </w:t>
      </w:r>
      <w:proofErr w:type="spellStart"/>
      <w:r>
        <w:t>device</w:t>
      </w:r>
      <w:proofErr w:type="spellEnd"/>
      <w:r>
        <w:t xml:space="preserve"> TERIS standard che svolga le seguenti operazioni:</w:t>
      </w:r>
    </w:p>
    <w:p w14:paraId="5E4570A3" w14:textId="14CE6BB4" w:rsidR="00341601" w:rsidRDefault="00341601" w:rsidP="00341601">
      <w:pPr>
        <w:pStyle w:val="Paragrafoelenco"/>
        <w:numPr>
          <w:ilvl w:val="0"/>
          <w:numId w:val="8"/>
        </w:numPr>
      </w:pPr>
      <w:r>
        <w:lastRenderedPageBreak/>
        <w:t xml:space="preserve">Alla scadenza di ogni intervallo definito per la raccolta dei dati da leggere con frequenza elevata, legge tutti i dati di questo tipo da tutti dispositivi presenti sul </w:t>
      </w:r>
      <w:proofErr w:type="spellStart"/>
      <w:r>
        <w:t>ModBus</w:t>
      </w:r>
      <w:proofErr w:type="spellEnd"/>
      <w:r>
        <w:t xml:space="preserve"> e li trasmette verso la rete </w:t>
      </w:r>
      <w:proofErr w:type="spellStart"/>
      <w:r>
        <w:t>LoRaWan</w:t>
      </w:r>
      <w:proofErr w:type="spellEnd"/>
      <w:r>
        <w:t xml:space="preserve"> secondo il protocollo applicativo.</w:t>
      </w:r>
    </w:p>
    <w:p w14:paraId="7C763B52" w14:textId="6C6778AF" w:rsidR="00341601" w:rsidRDefault="00341601" w:rsidP="00341601">
      <w:pPr>
        <w:pStyle w:val="Paragrafoelenco"/>
        <w:numPr>
          <w:ilvl w:val="0"/>
          <w:numId w:val="8"/>
        </w:numPr>
      </w:pPr>
      <w:r>
        <w:t xml:space="preserve">Alla scadenza di ogni intervallo definito per la raccolta dei dati da leggere con frequenza pseudo giornaliera, legge tutti i dati di questo tipo da tutti dispositivi presenti sul </w:t>
      </w:r>
      <w:proofErr w:type="spellStart"/>
      <w:r>
        <w:t>ModBus</w:t>
      </w:r>
      <w:proofErr w:type="spellEnd"/>
      <w:r>
        <w:t xml:space="preserve"> e li trasmette verso la rete </w:t>
      </w:r>
      <w:proofErr w:type="spellStart"/>
      <w:r>
        <w:t>LoRaWan</w:t>
      </w:r>
      <w:proofErr w:type="spellEnd"/>
      <w:r>
        <w:t xml:space="preserve"> secondo il protocollo applicativo.</w:t>
      </w:r>
    </w:p>
    <w:p w14:paraId="4E069F33" w14:textId="731861ED" w:rsidR="00341601" w:rsidRDefault="00341601" w:rsidP="00341601">
      <w:r>
        <w:t xml:space="preserve">È sufficiente effettuare le seguenti modifiche al </w:t>
      </w:r>
      <w:proofErr w:type="spellStart"/>
      <w:r>
        <w:t>template</w:t>
      </w:r>
      <w:proofErr w:type="spellEnd"/>
      <w:r>
        <w:t>:</w:t>
      </w:r>
    </w:p>
    <w:p w14:paraId="0971AF3F" w14:textId="1BE581EE" w:rsidR="00341601" w:rsidRDefault="00341601" w:rsidP="00341601">
      <w:pPr>
        <w:pStyle w:val="Paragrafoelenco"/>
        <w:numPr>
          <w:ilvl w:val="0"/>
          <w:numId w:val="9"/>
        </w:numPr>
      </w:pPr>
      <w:r>
        <w:t>Definire nella sezione</w:t>
      </w:r>
      <w:r w:rsidR="003B00FA">
        <w:t xml:space="preserve"> --- DEFINIZIONE DELLA CONFIGURAZIONE MODBUS --- i seguenti parametri:</w:t>
      </w:r>
    </w:p>
    <w:p w14:paraId="4EB65A7C" w14:textId="69D2F60C" w:rsidR="003B00FA" w:rsidRDefault="003B00FA" w:rsidP="003B00FA">
      <w:pPr>
        <w:pStyle w:val="Paragrafoelenco"/>
        <w:numPr>
          <w:ilvl w:val="1"/>
          <w:numId w:val="9"/>
        </w:numPr>
      </w:pPr>
      <w:r>
        <w:t xml:space="preserve">Velocità a cui è impostato il </w:t>
      </w:r>
      <w:proofErr w:type="spellStart"/>
      <w:r>
        <w:t>ModBus</w:t>
      </w:r>
      <w:proofErr w:type="spellEnd"/>
    </w:p>
    <w:p w14:paraId="5D361009" w14:textId="7DBA4668" w:rsidR="003B00FA" w:rsidRDefault="003B00FA" w:rsidP="003B00FA">
      <w:pPr>
        <w:pStyle w:val="Paragrafoelenco"/>
        <w:numPr>
          <w:ilvl w:val="1"/>
          <w:numId w:val="9"/>
        </w:numPr>
      </w:pPr>
      <w:r>
        <w:t xml:space="preserve">Definire una MACRO per indicare il </w:t>
      </w:r>
      <w:proofErr w:type="spellStart"/>
      <w:r>
        <w:t>ModBus</w:t>
      </w:r>
      <w:proofErr w:type="spellEnd"/>
      <w:r>
        <w:t xml:space="preserve"> </w:t>
      </w:r>
      <w:proofErr w:type="spellStart"/>
      <w:r>
        <w:t>Address</w:t>
      </w:r>
      <w:proofErr w:type="spellEnd"/>
      <w:r>
        <w:t xml:space="preserve"> per ciascun dispositivo da leggere (dare alle MACRO dei nomi significativi)</w:t>
      </w:r>
    </w:p>
    <w:p w14:paraId="6E2C10DF" w14:textId="2F328B1A" w:rsidR="003B00FA" w:rsidRDefault="003B00FA" w:rsidP="003B00FA">
      <w:pPr>
        <w:pStyle w:val="Paragrafoelenco"/>
        <w:numPr>
          <w:ilvl w:val="0"/>
          <w:numId w:val="9"/>
        </w:numPr>
      </w:pPr>
      <w:r>
        <w:t xml:space="preserve">Definire le due macro SHORT_INTERVAL e LONG_INTERVAL con il valore in millisecondi (formato </w:t>
      </w:r>
      <w:proofErr w:type="spellStart"/>
      <w:r>
        <w:t>unsigned</w:t>
      </w:r>
      <w:proofErr w:type="spellEnd"/>
      <w:r>
        <w:t xml:space="preserve"> long) dei due intervalli da considerare per le due diverse frequenze di acquisizione dei dati.</w:t>
      </w:r>
    </w:p>
    <w:p w14:paraId="410F41F5" w14:textId="743CBBB5" w:rsidR="003B00FA" w:rsidRDefault="003B00FA" w:rsidP="003B00FA">
      <w:pPr>
        <w:pStyle w:val="Paragrafoelenco"/>
        <w:numPr>
          <w:ilvl w:val="0"/>
          <w:numId w:val="9"/>
        </w:numPr>
      </w:pPr>
      <w:r>
        <w:t xml:space="preserve">Inserire nel corpo della funzione </w:t>
      </w:r>
      <w:proofErr w:type="spellStart"/>
      <w:r>
        <w:t>frequentDataCollection</w:t>
      </w:r>
      <w:proofErr w:type="spellEnd"/>
      <w:r>
        <w:t>() le chiamate alle rispettive funzioni di lettura frequente dei dati, per tutti i dispositivi presenti sul bus.</w:t>
      </w:r>
    </w:p>
    <w:p w14:paraId="45A7C01D" w14:textId="7F217E6A" w:rsidR="003B00FA" w:rsidRDefault="003B00FA" w:rsidP="003B00FA">
      <w:pPr>
        <w:pStyle w:val="Paragrafoelenco"/>
        <w:numPr>
          <w:ilvl w:val="0"/>
          <w:numId w:val="9"/>
        </w:numPr>
      </w:pPr>
      <w:r>
        <w:t xml:space="preserve">Inserire nel corpo della funzione </w:t>
      </w:r>
      <w:proofErr w:type="spellStart"/>
      <w:r>
        <w:t>dailyDataCollection</w:t>
      </w:r>
      <w:proofErr w:type="spellEnd"/>
      <w:r>
        <w:t xml:space="preserve">() le chiamate alle rispettive funzioni di lettura </w:t>
      </w:r>
      <w:r w:rsidR="002B21E3">
        <w:t>con periodicità pseudo giornaliera</w:t>
      </w:r>
      <w:r>
        <w:t xml:space="preserve"> dei dati, per tutti i dispositivi presenti sul bus.</w:t>
      </w:r>
    </w:p>
    <w:p w14:paraId="58F9F242" w14:textId="7C6316F4" w:rsidR="003B00FA" w:rsidRDefault="002B21E3" w:rsidP="003B00FA">
      <w:r>
        <w:t>Un esempio di sketch personalizzato</w:t>
      </w:r>
      <w:r w:rsidR="00674BBF">
        <w:t xml:space="preserve"> si trova nel </w:t>
      </w:r>
      <w:proofErr w:type="spellStart"/>
      <w:r w:rsidR="00674BBF">
        <w:t>repository</w:t>
      </w:r>
      <w:proofErr w:type="spellEnd"/>
      <w:r w:rsidR="00674BBF">
        <w:t xml:space="preserve"> </w:t>
      </w:r>
      <w:proofErr w:type="spellStart"/>
      <w:r w:rsidR="00674BBF">
        <w:t>GitHub</w:t>
      </w:r>
      <w:proofErr w:type="spellEnd"/>
      <w:r w:rsidR="00674BBF">
        <w:t xml:space="preserve"> TERIS sotto il nome di </w:t>
      </w:r>
      <w:proofErr w:type="spellStart"/>
      <w:r w:rsidR="00674BBF">
        <w:t>QuadroTestChirale</w:t>
      </w:r>
      <w:proofErr w:type="spellEnd"/>
      <w:r w:rsidR="00674BBF">
        <w:t>.</w:t>
      </w:r>
    </w:p>
    <w:p w14:paraId="00749464" w14:textId="79F50FB2" w:rsidR="00674BBF" w:rsidRDefault="00674BBF" w:rsidP="003B00FA">
      <w:r>
        <w:t xml:space="preserve">Questo TERIS </w:t>
      </w:r>
      <w:proofErr w:type="spellStart"/>
      <w:r>
        <w:t>device</w:t>
      </w:r>
      <w:proofErr w:type="spellEnd"/>
      <w:r>
        <w:t xml:space="preserve"> effettua il monitoraggio del quadro di test, presente nei laboratori dello Spazio Chirale, che contiene due </w:t>
      </w:r>
      <w:proofErr w:type="spellStart"/>
      <w:r>
        <w:t>meter</w:t>
      </w:r>
      <w:proofErr w:type="spellEnd"/>
      <w:r>
        <w:t xml:space="preserve"> </w:t>
      </w:r>
      <w:proofErr w:type="spellStart"/>
      <w:r>
        <w:t>Eastron</w:t>
      </w:r>
      <w:proofErr w:type="spellEnd"/>
      <w:r>
        <w:t xml:space="preserve"> SDM220 configurati su un Bus RS485 a 9600 baud, rispettivamente all’indirizzo 1 e all’indirizzo 2.</w:t>
      </w:r>
    </w:p>
    <w:p w14:paraId="107EDEC6" w14:textId="36E32881" w:rsidR="00992280" w:rsidRDefault="00992280" w:rsidP="00992280">
      <w:pPr>
        <w:pStyle w:val="Titolo2"/>
      </w:pPr>
      <w:bookmarkStart w:id="21" w:name="_Toc134396293"/>
      <w:r>
        <w:t>Compilare e caricare il firmware</w:t>
      </w:r>
      <w:bookmarkEnd w:id="21"/>
    </w:p>
    <w:p w14:paraId="4395B3EE" w14:textId="4C07A092" w:rsidR="00992280" w:rsidRPr="00992280" w:rsidRDefault="00992280" w:rsidP="00992280">
      <w:r>
        <w:t>Procedere con la compilazione e caricamento del firmware come per qualunque sketch Arduino.</w:t>
      </w:r>
    </w:p>
    <w:sectPr w:rsidR="00992280" w:rsidRPr="00992280" w:rsidSect="00FA2412">
      <w:headerReference w:type="default" r:id="rId14"/>
      <w:footerReference w:type="default" r:id="rId15"/>
      <w:pgSz w:w="11900" w:h="16840"/>
      <w:pgMar w:top="1417" w:right="1134" w:bottom="1702" w:left="1134" w:header="708" w:footer="42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B3DE9" w14:textId="77777777" w:rsidR="00D26701" w:rsidRDefault="00D26701" w:rsidP="008E39BA">
      <w:pPr>
        <w:spacing w:after="0"/>
      </w:pPr>
      <w:r>
        <w:separator/>
      </w:r>
    </w:p>
  </w:endnote>
  <w:endnote w:type="continuationSeparator" w:id="0">
    <w:p w14:paraId="13A88D3A" w14:textId="77777777" w:rsidR="00D26701" w:rsidRDefault="00D26701" w:rsidP="008E39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6279"/>
      <w:gridCol w:w="1704"/>
    </w:tblGrid>
    <w:tr w:rsidR="00285FBC" w:rsidRPr="00412C47" w14:paraId="098F4465" w14:textId="77777777" w:rsidTr="00412C47">
      <w:tc>
        <w:tcPr>
          <w:tcW w:w="1668" w:type="dxa"/>
          <w:shd w:val="clear" w:color="auto" w:fill="auto"/>
          <w:vAlign w:val="center"/>
        </w:tcPr>
        <w:p w14:paraId="0573D2A5" w14:textId="77777777" w:rsidR="00285FBC" w:rsidRPr="00412C47" w:rsidRDefault="00285FBC" w:rsidP="00412C47">
          <w:pPr>
            <w:pStyle w:val="Intestazione"/>
            <w:spacing w:before="120" w:after="120"/>
            <w:jc w:val="center"/>
          </w:pPr>
        </w:p>
      </w:tc>
      <w:tc>
        <w:tcPr>
          <w:tcW w:w="6378" w:type="dxa"/>
          <w:shd w:val="clear" w:color="auto" w:fill="auto"/>
          <w:vAlign w:val="center"/>
        </w:tcPr>
        <w:p w14:paraId="4764BE9C" w14:textId="77777777" w:rsidR="00285FBC" w:rsidRPr="00412C47" w:rsidRDefault="00285FBC" w:rsidP="00412C47">
          <w:pPr>
            <w:pStyle w:val="Intestazione"/>
            <w:spacing w:before="120" w:after="120"/>
            <w:jc w:val="center"/>
            <w:rPr>
              <w:i/>
            </w:rPr>
          </w:pPr>
          <w:r w:rsidRPr="00412C47">
            <w:rPr>
              <w:i/>
            </w:rPr>
            <w:t>Riservato e Confidenziale</w:t>
          </w:r>
        </w:p>
      </w:tc>
      <w:tc>
        <w:tcPr>
          <w:tcW w:w="1726" w:type="dxa"/>
          <w:shd w:val="clear" w:color="auto" w:fill="auto"/>
          <w:vAlign w:val="center"/>
        </w:tcPr>
        <w:p w14:paraId="7EF14920" w14:textId="77777777" w:rsidR="00285FBC" w:rsidRPr="00412C47" w:rsidRDefault="00285FBC" w:rsidP="00412C47">
          <w:pPr>
            <w:pStyle w:val="Intestazione"/>
            <w:spacing w:before="120" w:after="120"/>
            <w:jc w:val="center"/>
          </w:pPr>
          <w:r w:rsidRPr="00412C47">
            <w:rPr>
              <w:rStyle w:val="Numeropagina"/>
            </w:rPr>
            <w:t xml:space="preserve">Pag. </w:t>
          </w:r>
          <w:r w:rsidRPr="00412C47">
            <w:rPr>
              <w:rStyle w:val="Numeropagina"/>
            </w:rPr>
            <w:fldChar w:fldCharType="begin"/>
          </w:r>
          <w:r w:rsidRPr="00412C47">
            <w:rPr>
              <w:rStyle w:val="Numeropagina"/>
            </w:rPr>
            <w:instrText xml:space="preserve"> PAGE </w:instrText>
          </w:r>
          <w:r w:rsidRPr="00412C47">
            <w:rPr>
              <w:rStyle w:val="Numeropagina"/>
            </w:rPr>
            <w:fldChar w:fldCharType="separate"/>
          </w:r>
          <w:r>
            <w:rPr>
              <w:rStyle w:val="Numeropagina"/>
              <w:noProof/>
            </w:rPr>
            <w:t>8</w:t>
          </w:r>
          <w:r w:rsidRPr="00412C47">
            <w:rPr>
              <w:rStyle w:val="Numeropagina"/>
            </w:rPr>
            <w:fldChar w:fldCharType="end"/>
          </w:r>
          <w:r w:rsidRPr="00412C47">
            <w:rPr>
              <w:rStyle w:val="Numeropagina"/>
            </w:rPr>
            <w:t xml:space="preserve"> di </w:t>
          </w:r>
          <w:r w:rsidRPr="00412C47">
            <w:rPr>
              <w:rStyle w:val="Numeropagina"/>
            </w:rPr>
            <w:fldChar w:fldCharType="begin"/>
          </w:r>
          <w:r w:rsidRPr="00412C47">
            <w:rPr>
              <w:rStyle w:val="Numeropagina"/>
            </w:rPr>
            <w:instrText xml:space="preserve"> NUMPAGES  \* MERGEFORMAT </w:instrText>
          </w:r>
          <w:r w:rsidRPr="00412C47">
            <w:rPr>
              <w:rStyle w:val="Numeropagina"/>
            </w:rPr>
            <w:fldChar w:fldCharType="separate"/>
          </w:r>
          <w:r>
            <w:rPr>
              <w:rStyle w:val="Numeropagina"/>
              <w:noProof/>
            </w:rPr>
            <w:t>8</w:t>
          </w:r>
          <w:r w:rsidRPr="00412C47">
            <w:rPr>
              <w:rStyle w:val="Numeropagina"/>
            </w:rPr>
            <w:fldChar w:fldCharType="end"/>
          </w:r>
        </w:p>
      </w:tc>
    </w:tr>
  </w:tbl>
  <w:p w14:paraId="583F7C3B" w14:textId="77777777" w:rsidR="00285FBC" w:rsidRDefault="00285FB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20E6A" w14:textId="77777777" w:rsidR="00D26701" w:rsidRDefault="00D26701" w:rsidP="008E39BA">
      <w:pPr>
        <w:spacing w:after="0"/>
      </w:pPr>
      <w:r>
        <w:separator/>
      </w:r>
    </w:p>
  </w:footnote>
  <w:footnote w:type="continuationSeparator" w:id="0">
    <w:p w14:paraId="727AA4E3" w14:textId="77777777" w:rsidR="00D26701" w:rsidRDefault="00D26701" w:rsidP="008E39B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2"/>
      <w:gridCol w:w="6255"/>
      <w:gridCol w:w="1705"/>
    </w:tblGrid>
    <w:tr w:rsidR="00285FBC" w:rsidRPr="00412C47" w14:paraId="0CE1162C" w14:textId="77777777" w:rsidTr="00412C47">
      <w:tc>
        <w:tcPr>
          <w:tcW w:w="1668" w:type="dxa"/>
          <w:shd w:val="clear" w:color="auto" w:fill="auto"/>
          <w:vAlign w:val="center"/>
        </w:tcPr>
        <w:p w14:paraId="1D55FFBF" w14:textId="77777777" w:rsidR="00285FBC" w:rsidRPr="00412C47" w:rsidRDefault="00285FBC" w:rsidP="00412C47">
          <w:pPr>
            <w:pStyle w:val="Intestazione"/>
            <w:spacing w:before="120" w:after="120"/>
            <w:jc w:val="center"/>
          </w:pPr>
          <w:r>
            <w:rPr>
              <w:noProof/>
            </w:rPr>
            <w:drawing>
              <wp:inline distT="0" distB="0" distL="0" distR="0" wp14:anchorId="335B40BA" wp14:editId="4ECEEE2B">
                <wp:extent cx="748770" cy="761113"/>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LOGO.png"/>
                        <pic:cNvPicPr/>
                      </pic:nvPicPr>
                      <pic:blipFill>
                        <a:blip r:embed="rId1">
                          <a:extLst>
                            <a:ext uri="{28A0092B-C50C-407E-A947-70E740481C1C}">
                              <a14:useLocalDpi xmlns:a14="http://schemas.microsoft.com/office/drawing/2010/main" val="0"/>
                            </a:ext>
                          </a:extLst>
                        </a:blip>
                        <a:stretch>
                          <a:fillRect/>
                        </a:stretch>
                      </pic:blipFill>
                      <pic:spPr>
                        <a:xfrm>
                          <a:off x="0" y="0"/>
                          <a:ext cx="775777" cy="788565"/>
                        </a:xfrm>
                        <a:prstGeom prst="rect">
                          <a:avLst/>
                        </a:prstGeom>
                      </pic:spPr>
                    </pic:pic>
                  </a:graphicData>
                </a:graphic>
              </wp:inline>
            </w:drawing>
          </w:r>
        </w:p>
      </w:tc>
      <w:tc>
        <w:tcPr>
          <w:tcW w:w="6378" w:type="dxa"/>
          <w:shd w:val="clear" w:color="auto" w:fill="auto"/>
          <w:vAlign w:val="center"/>
        </w:tcPr>
        <w:p w14:paraId="0740F1E5" w14:textId="30EA019A" w:rsidR="00285FBC" w:rsidRPr="00412C47" w:rsidRDefault="00285FBC" w:rsidP="00412C47">
          <w:pPr>
            <w:pStyle w:val="Intestazione"/>
            <w:spacing w:before="120" w:after="120"/>
            <w:jc w:val="center"/>
          </w:pPr>
          <w:r>
            <w:t>TERIS CONTROL – Generazione del Firmware dei Device</w:t>
          </w:r>
        </w:p>
      </w:tc>
      <w:tc>
        <w:tcPr>
          <w:tcW w:w="1726" w:type="dxa"/>
          <w:shd w:val="clear" w:color="auto" w:fill="auto"/>
          <w:vAlign w:val="center"/>
        </w:tcPr>
        <w:p w14:paraId="618C97CF" w14:textId="77777777" w:rsidR="00285FBC" w:rsidRPr="00412C47" w:rsidRDefault="00285FBC" w:rsidP="00412C47">
          <w:pPr>
            <w:pStyle w:val="Intestazione"/>
            <w:spacing w:before="120" w:after="120"/>
            <w:jc w:val="center"/>
          </w:pPr>
          <w:r w:rsidRPr="00412C47">
            <w:t xml:space="preserve">Ver. </w:t>
          </w:r>
          <w:fldSimple w:instr=" DOCPROPERTY &quot;Edizione&quot; \* MERGEFORMAT ">
            <w:r>
              <w:t>1.0</w:t>
            </w:r>
          </w:fldSimple>
        </w:p>
        <w:p w14:paraId="69A8D430" w14:textId="242D46CF" w:rsidR="00285FBC" w:rsidRPr="00412C47" w:rsidRDefault="00285FBC" w:rsidP="00412C47">
          <w:pPr>
            <w:pStyle w:val="Intestazione"/>
            <w:spacing w:before="120" w:after="120"/>
            <w:jc w:val="center"/>
          </w:pPr>
          <w:r w:rsidRPr="00412C47">
            <w:t xml:space="preserve">Del </w:t>
          </w:r>
          <w:r>
            <w:t>3.05.23</w:t>
          </w:r>
        </w:p>
      </w:tc>
    </w:tr>
  </w:tbl>
  <w:p w14:paraId="321C5C91" w14:textId="06C33ED1" w:rsidR="00285FBC" w:rsidRDefault="00285FBC" w:rsidP="00251015">
    <w:pPr>
      <w:pStyle w:val="Intestazione"/>
      <w:tabs>
        <w:tab w:val="clear" w:pos="4819"/>
        <w:tab w:val="clear" w:pos="9638"/>
        <w:tab w:val="left" w:pos="661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A526E"/>
    <w:multiLevelType w:val="hybridMultilevel"/>
    <w:tmpl w:val="368617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DD38AD"/>
    <w:multiLevelType w:val="hybridMultilevel"/>
    <w:tmpl w:val="23FCED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1D353F"/>
    <w:multiLevelType w:val="hybridMultilevel"/>
    <w:tmpl w:val="E13A02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D302F80"/>
    <w:multiLevelType w:val="hybridMultilevel"/>
    <w:tmpl w:val="1B3062C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244A53D6"/>
    <w:multiLevelType w:val="multilevel"/>
    <w:tmpl w:val="C1E4D4DA"/>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5" w15:restartNumberingAfterBreak="0">
    <w:nsid w:val="28FE583E"/>
    <w:multiLevelType w:val="hybridMultilevel"/>
    <w:tmpl w:val="F6C2FE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89A397E"/>
    <w:multiLevelType w:val="hybridMultilevel"/>
    <w:tmpl w:val="D15C6F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95B2509"/>
    <w:multiLevelType w:val="hybridMultilevel"/>
    <w:tmpl w:val="292CD8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62A0B0F"/>
    <w:multiLevelType w:val="hybridMultilevel"/>
    <w:tmpl w:val="065681B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8"/>
  </w:num>
  <w:num w:numId="5">
    <w:abstractNumId w:val="1"/>
  </w:num>
  <w:num w:numId="6">
    <w:abstractNumId w:val="0"/>
  </w:num>
  <w:num w:numId="7">
    <w:abstractNumId w:val="3"/>
  </w:num>
  <w:num w:numId="8">
    <w:abstractNumId w:val="5"/>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6"/>
  <w:proofState w:spelling="clean"/>
  <w:attachedTemplate r:id="rId1"/>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1C7"/>
    <w:rsid w:val="0000216A"/>
    <w:rsid w:val="00002202"/>
    <w:rsid w:val="00004B61"/>
    <w:rsid w:val="00007350"/>
    <w:rsid w:val="0001419D"/>
    <w:rsid w:val="00017436"/>
    <w:rsid w:val="000347D6"/>
    <w:rsid w:val="0004268A"/>
    <w:rsid w:val="00054588"/>
    <w:rsid w:val="00054EA7"/>
    <w:rsid w:val="000623BB"/>
    <w:rsid w:val="00064A22"/>
    <w:rsid w:val="00067A76"/>
    <w:rsid w:val="00071951"/>
    <w:rsid w:val="000745F7"/>
    <w:rsid w:val="0009725E"/>
    <w:rsid w:val="000A7AE6"/>
    <w:rsid w:val="000B2C7F"/>
    <w:rsid w:val="000C71DC"/>
    <w:rsid w:val="000D34B9"/>
    <w:rsid w:val="000E3E71"/>
    <w:rsid w:val="000E6754"/>
    <w:rsid w:val="000F1EE6"/>
    <w:rsid w:val="000F57BB"/>
    <w:rsid w:val="000F6955"/>
    <w:rsid w:val="00101A28"/>
    <w:rsid w:val="00140F3C"/>
    <w:rsid w:val="001822F9"/>
    <w:rsid w:val="001849CD"/>
    <w:rsid w:val="00186F1B"/>
    <w:rsid w:val="00187A37"/>
    <w:rsid w:val="001916CA"/>
    <w:rsid w:val="001B4E58"/>
    <w:rsid w:val="001C3313"/>
    <w:rsid w:val="001D30C3"/>
    <w:rsid w:val="001F1529"/>
    <w:rsid w:val="001F57B0"/>
    <w:rsid w:val="00200868"/>
    <w:rsid w:val="00251015"/>
    <w:rsid w:val="00277FC6"/>
    <w:rsid w:val="00285FBC"/>
    <w:rsid w:val="002B21E3"/>
    <w:rsid w:val="002D28DC"/>
    <w:rsid w:val="002D46E7"/>
    <w:rsid w:val="002F334E"/>
    <w:rsid w:val="002F3A37"/>
    <w:rsid w:val="003014A8"/>
    <w:rsid w:val="00306326"/>
    <w:rsid w:val="00322088"/>
    <w:rsid w:val="003272D7"/>
    <w:rsid w:val="00332F7B"/>
    <w:rsid w:val="00333374"/>
    <w:rsid w:val="00333BF7"/>
    <w:rsid w:val="003363FA"/>
    <w:rsid w:val="00341601"/>
    <w:rsid w:val="00346709"/>
    <w:rsid w:val="00355A52"/>
    <w:rsid w:val="0037503D"/>
    <w:rsid w:val="00386A0B"/>
    <w:rsid w:val="003A1AC4"/>
    <w:rsid w:val="003B00FA"/>
    <w:rsid w:val="003B0551"/>
    <w:rsid w:val="003B3BF1"/>
    <w:rsid w:val="003C669D"/>
    <w:rsid w:val="00403842"/>
    <w:rsid w:val="00407ABD"/>
    <w:rsid w:val="00412C47"/>
    <w:rsid w:val="00433FDA"/>
    <w:rsid w:val="004341C7"/>
    <w:rsid w:val="004577EA"/>
    <w:rsid w:val="00484276"/>
    <w:rsid w:val="00487896"/>
    <w:rsid w:val="00493B8F"/>
    <w:rsid w:val="004B56D5"/>
    <w:rsid w:val="004B640C"/>
    <w:rsid w:val="004D34B9"/>
    <w:rsid w:val="004D5B39"/>
    <w:rsid w:val="004F2A0E"/>
    <w:rsid w:val="004F618D"/>
    <w:rsid w:val="004F68EB"/>
    <w:rsid w:val="00507667"/>
    <w:rsid w:val="005139B8"/>
    <w:rsid w:val="00514355"/>
    <w:rsid w:val="00515D1D"/>
    <w:rsid w:val="00532DBB"/>
    <w:rsid w:val="0053586B"/>
    <w:rsid w:val="00561B60"/>
    <w:rsid w:val="00563175"/>
    <w:rsid w:val="00576E99"/>
    <w:rsid w:val="00582287"/>
    <w:rsid w:val="005A5BB0"/>
    <w:rsid w:val="005C3588"/>
    <w:rsid w:val="005E0F0C"/>
    <w:rsid w:val="005E1AC8"/>
    <w:rsid w:val="005F19AF"/>
    <w:rsid w:val="006005B1"/>
    <w:rsid w:val="00601197"/>
    <w:rsid w:val="00611F45"/>
    <w:rsid w:val="00627F98"/>
    <w:rsid w:val="00630EB3"/>
    <w:rsid w:val="00631EB9"/>
    <w:rsid w:val="00633A88"/>
    <w:rsid w:val="00646EAE"/>
    <w:rsid w:val="00653EBA"/>
    <w:rsid w:val="00655B7D"/>
    <w:rsid w:val="0067307E"/>
    <w:rsid w:val="006748AF"/>
    <w:rsid w:val="00674BBF"/>
    <w:rsid w:val="00686139"/>
    <w:rsid w:val="006A071D"/>
    <w:rsid w:val="006A7A76"/>
    <w:rsid w:val="006B30D2"/>
    <w:rsid w:val="006B697D"/>
    <w:rsid w:val="006C74A4"/>
    <w:rsid w:val="006C7DC7"/>
    <w:rsid w:val="006D287D"/>
    <w:rsid w:val="006E413C"/>
    <w:rsid w:val="00707460"/>
    <w:rsid w:val="00726908"/>
    <w:rsid w:val="00743942"/>
    <w:rsid w:val="00751073"/>
    <w:rsid w:val="007604A8"/>
    <w:rsid w:val="00782636"/>
    <w:rsid w:val="007861E0"/>
    <w:rsid w:val="00792F5E"/>
    <w:rsid w:val="007B1624"/>
    <w:rsid w:val="007C2469"/>
    <w:rsid w:val="007C577C"/>
    <w:rsid w:val="007D2588"/>
    <w:rsid w:val="007D5986"/>
    <w:rsid w:val="007E1FD5"/>
    <w:rsid w:val="00834A7B"/>
    <w:rsid w:val="00850E3B"/>
    <w:rsid w:val="00861C31"/>
    <w:rsid w:val="008710DC"/>
    <w:rsid w:val="00885565"/>
    <w:rsid w:val="008861F4"/>
    <w:rsid w:val="008A0F82"/>
    <w:rsid w:val="008A0FD3"/>
    <w:rsid w:val="008C2E53"/>
    <w:rsid w:val="008C2F86"/>
    <w:rsid w:val="008C7F81"/>
    <w:rsid w:val="008D10F7"/>
    <w:rsid w:val="008E27DE"/>
    <w:rsid w:val="008E39BA"/>
    <w:rsid w:val="00904883"/>
    <w:rsid w:val="00905108"/>
    <w:rsid w:val="00905BD5"/>
    <w:rsid w:val="00907D7A"/>
    <w:rsid w:val="0092014D"/>
    <w:rsid w:val="0094465E"/>
    <w:rsid w:val="00965A79"/>
    <w:rsid w:val="0097336E"/>
    <w:rsid w:val="00974B88"/>
    <w:rsid w:val="00977540"/>
    <w:rsid w:val="00984D49"/>
    <w:rsid w:val="00987D5A"/>
    <w:rsid w:val="00992280"/>
    <w:rsid w:val="009A325F"/>
    <w:rsid w:val="009C7E99"/>
    <w:rsid w:val="009D5455"/>
    <w:rsid w:val="009E43AD"/>
    <w:rsid w:val="00A00898"/>
    <w:rsid w:val="00A05455"/>
    <w:rsid w:val="00A07AD4"/>
    <w:rsid w:val="00A21948"/>
    <w:rsid w:val="00A23DC8"/>
    <w:rsid w:val="00A24659"/>
    <w:rsid w:val="00A35AF4"/>
    <w:rsid w:val="00A36797"/>
    <w:rsid w:val="00A43C64"/>
    <w:rsid w:val="00A45E97"/>
    <w:rsid w:val="00A47CC3"/>
    <w:rsid w:val="00A872FA"/>
    <w:rsid w:val="00A87F02"/>
    <w:rsid w:val="00A96FA7"/>
    <w:rsid w:val="00AA07EE"/>
    <w:rsid w:val="00AC091C"/>
    <w:rsid w:val="00AE1633"/>
    <w:rsid w:val="00AE2A9C"/>
    <w:rsid w:val="00AF271B"/>
    <w:rsid w:val="00AF3BCC"/>
    <w:rsid w:val="00B04A69"/>
    <w:rsid w:val="00B80517"/>
    <w:rsid w:val="00B96F80"/>
    <w:rsid w:val="00B97F92"/>
    <w:rsid w:val="00BA185F"/>
    <w:rsid w:val="00BA2B36"/>
    <w:rsid w:val="00BA4746"/>
    <w:rsid w:val="00BA4953"/>
    <w:rsid w:val="00BD3565"/>
    <w:rsid w:val="00BF0BC0"/>
    <w:rsid w:val="00C0697E"/>
    <w:rsid w:val="00C52F24"/>
    <w:rsid w:val="00C63A12"/>
    <w:rsid w:val="00C66662"/>
    <w:rsid w:val="00C70FEA"/>
    <w:rsid w:val="00CA600C"/>
    <w:rsid w:val="00CA7C3C"/>
    <w:rsid w:val="00CB0F06"/>
    <w:rsid w:val="00CB6E82"/>
    <w:rsid w:val="00CC235C"/>
    <w:rsid w:val="00CC7319"/>
    <w:rsid w:val="00CE3EC7"/>
    <w:rsid w:val="00D12E5F"/>
    <w:rsid w:val="00D13DBC"/>
    <w:rsid w:val="00D2086B"/>
    <w:rsid w:val="00D23F5B"/>
    <w:rsid w:val="00D240A1"/>
    <w:rsid w:val="00D260FB"/>
    <w:rsid w:val="00D2614A"/>
    <w:rsid w:val="00D26701"/>
    <w:rsid w:val="00D27BC8"/>
    <w:rsid w:val="00D36041"/>
    <w:rsid w:val="00D42E0A"/>
    <w:rsid w:val="00D55DA5"/>
    <w:rsid w:val="00D63A8D"/>
    <w:rsid w:val="00D85B07"/>
    <w:rsid w:val="00D967EF"/>
    <w:rsid w:val="00DB3231"/>
    <w:rsid w:val="00DC2DDE"/>
    <w:rsid w:val="00DD47A3"/>
    <w:rsid w:val="00DE6BBF"/>
    <w:rsid w:val="00E31BC4"/>
    <w:rsid w:val="00E52792"/>
    <w:rsid w:val="00E6681F"/>
    <w:rsid w:val="00E86157"/>
    <w:rsid w:val="00E93F6C"/>
    <w:rsid w:val="00E96BF9"/>
    <w:rsid w:val="00EA540F"/>
    <w:rsid w:val="00EB2F11"/>
    <w:rsid w:val="00EC2318"/>
    <w:rsid w:val="00EE035F"/>
    <w:rsid w:val="00EE0F4B"/>
    <w:rsid w:val="00F22B07"/>
    <w:rsid w:val="00F4533B"/>
    <w:rsid w:val="00F50799"/>
    <w:rsid w:val="00F619D1"/>
    <w:rsid w:val="00F73EC0"/>
    <w:rsid w:val="00F936B3"/>
    <w:rsid w:val="00FA19CD"/>
    <w:rsid w:val="00FA2412"/>
    <w:rsid w:val="00FB14AB"/>
    <w:rsid w:val="00FB4823"/>
    <w:rsid w:val="00FB6A2C"/>
    <w:rsid w:val="00FC47EB"/>
    <w:rsid w:val="00FC5BDE"/>
    <w:rsid w:val="00FD01ED"/>
    <w:rsid w:val="00FD5D0E"/>
    <w:rsid w:val="00FE2118"/>
    <w:rsid w:val="00FE502D"/>
    <w:rsid w:val="00FE6CB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8DD9B8"/>
  <w14:defaultImageDpi w14:val="300"/>
  <w15:chartTrackingRefBased/>
  <w15:docId w15:val="{CB779EB4-74E5-9A47-96F4-A40EA9172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it-IT" w:eastAsia="it-IT"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8E39BA"/>
    <w:pPr>
      <w:spacing w:after="240"/>
      <w:jc w:val="both"/>
    </w:pPr>
    <w:rPr>
      <w:rFonts w:ascii="Arial" w:hAnsi="Arial"/>
      <w:sz w:val="24"/>
      <w:szCs w:val="24"/>
    </w:rPr>
  </w:style>
  <w:style w:type="paragraph" w:styleId="Titolo1">
    <w:name w:val="heading 1"/>
    <w:basedOn w:val="Normale"/>
    <w:next w:val="Normale"/>
    <w:link w:val="Titolo1Carattere"/>
    <w:qFormat/>
    <w:rsid w:val="006005B1"/>
    <w:pPr>
      <w:keepNext/>
      <w:keepLines/>
      <w:pageBreakBefore/>
      <w:numPr>
        <w:numId w:val="1"/>
      </w:numPr>
      <w:spacing w:before="240"/>
      <w:ind w:left="431" w:hanging="431"/>
      <w:outlineLvl w:val="0"/>
    </w:pPr>
    <w:rPr>
      <w:rFonts w:eastAsia="MS Gothic"/>
      <w:b/>
      <w:bCs/>
      <w:sz w:val="32"/>
      <w:szCs w:val="32"/>
    </w:rPr>
  </w:style>
  <w:style w:type="paragraph" w:styleId="Titolo2">
    <w:name w:val="heading 2"/>
    <w:basedOn w:val="Normale"/>
    <w:next w:val="Normale"/>
    <w:link w:val="Titolo2Carattere"/>
    <w:unhideWhenUsed/>
    <w:qFormat/>
    <w:rsid w:val="008E39BA"/>
    <w:pPr>
      <w:keepNext/>
      <w:keepLines/>
      <w:numPr>
        <w:ilvl w:val="1"/>
        <w:numId w:val="1"/>
      </w:numPr>
      <w:spacing w:before="120"/>
      <w:outlineLvl w:val="1"/>
    </w:pPr>
    <w:rPr>
      <w:rFonts w:eastAsia="MS Gothic"/>
      <w:b/>
      <w:bCs/>
      <w:sz w:val="28"/>
      <w:szCs w:val="26"/>
    </w:rPr>
  </w:style>
  <w:style w:type="paragraph" w:styleId="Titolo3">
    <w:name w:val="heading 3"/>
    <w:basedOn w:val="Normale"/>
    <w:next w:val="Normale"/>
    <w:link w:val="Titolo3Carattere"/>
    <w:unhideWhenUsed/>
    <w:qFormat/>
    <w:rsid w:val="008E39BA"/>
    <w:pPr>
      <w:keepNext/>
      <w:keepLines/>
      <w:numPr>
        <w:ilvl w:val="2"/>
        <w:numId w:val="1"/>
      </w:numPr>
      <w:spacing w:before="120"/>
      <w:outlineLvl w:val="2"/>
    </w:pPr>
    <w:rPr>
      <w:rFonts w:eastAsia="MS Gothic"/>
      <w:b/>
      <w:bCs/>
    </w:rPr>
  </w:style>
  <w:style w:type="paragraph" w:styleId="Titolo4">
    <w:name w:val="heading 4"/>
    <w:basedOn w:val="Normale"/>
    <w:next w:val="Normale"/>
    <w:link w:val="Titolo4Carattere"/>
    <w:unhideWhenUsed/>
    <w:qFormat/>
    <w:rsid w:val="008E39BA"/>
    <w:pPr>
      <w:keepNext/>
      <w:keepLines/>
      <w:numPr>
        <w:ilvl w:val="3"/>
        <w:numId w:val="1"/>
      </w:numPr>
      <w:outlineLvl w:val="3"/>
    </w:pPr>
    <w:rPr>
      <w:rFonts w:eastAsia="MS Gothic"/>
      <w:b/>
      <w:bCs/>
      <w:i/>
      <w:iCs/>
    </w:rPr>
  </w:style>
  <w:style w:type="paragraph" w:styleId="Titolo5">
    <w:name w:val="heading 5"/>
    <w:basedOn w:val="Normale"/>
    <w:next w:val="Normale"/>
    <w:link w:val="Titolo5Carattere"/>
    <w:unhideWhenUsed/>
    <w:qFormat/>
    <w:rsid w:val="00E96BF9"/>
    <w:pPr>
      <w:keepNext/>
      <w:keepLines/>
      <w:numPr>
        <w:ilvl w:val="4"/>
        <w:numId w:val="1"/>
      </w:numPr>
      <w:ind w:left="1009" w:hanging="1009"/>
      <w:outlineLvl w:val="4"/>
    </w:pPr>
    <w:rPr>
      <w:rFonts w:eastAsia="MS Gothic"/>
      <w:b/>
      <w:i/>
    </w:rPr>
  </w:style>
  <w:style w:type="paragraph" w:styleId="Titolo6">
    <w:name w:val="heading 6"/>
    <w:basedOn w:val="Normale"/>
    <w:next w:val="Normale"/>
    <w:link w:val="Titolo6Carattere"/>
    <w:unhideWhenUsed/>
    <w:qFormat/>
    <w:rsid w:val="001822F9"/>
    <w:pPr>
      <w:keepNext/>
      <w:keepLines/>
      <w:numPr>
        <w:ilvl w:val="5"/>
        <w:numId w:val="1"/>
      </w:numPr>
      <w:spacing w:before="200" w:after="0"/>
      <w:outlineLvl w:val="5"/>
    </w:pPr>
    <w:rPr>
      <w:rFonts w:ascii="Calibri" w:eastAsia="MS Gothic" w:hAnsi="Calibri"/>
      <w:i/>
      <w:iCs/>
      <w:color w:val="243F60"/>
    </w:rPr>
  </w:style>
  <w:style w:type="paragraph" w:styleId="Titolo7">
    <w:name w:val="heading 7"/>
    <w:basedOn w:val="Normale"/>
    <w:next w:val="Normale"/>
    <w:link w:val="Titolo7Carattere"/>
    <w:unhideWhenUsed/>
    <w:qFormat/>
    <w:rsid w:val="001822F9"/>
    <w:pPr>
      <w:keepNext/>
      <w:keepLines/>
      <w:numPr>
        <w:ilvl w:val="6"/>
        <w:numId w:val="1"/>
      </w:numPr>
      <w:spacing w:before="200" w:after="0"/>
      <w:outlineLvl w:val="6"/>
    </w:pPr>
    <w:rPr>
      <w:rFonts w:ascii="Calibri" w:eastAsia="MS Gothic" w:hAnsi="Calibri"/>
      <w:i/>
      <w:iCs/>
      <w:color w:val="404040"/>
    </w:rPr>
  </w:style>
  <w:style w:type="paragraph" w:styleId="Titolo8">
    <w:name w:val="heading 8"/>
    <w:basedOn w:val="Normale"/>
    <w:next w:val="Normale"/>
    <w:link w:val="Titolo8Carattere"/>
    <w:unhideWhenUsed/>
    <w:qFormat/>
    <w:rsid w:val="001822F9"/>
    <w:pPr>
      <w:keepNext/>
      <w:keepLines/>
      <w:numPr>
        <w:ilvl w:val="7"/>
        <w:numId w:val="1"/>
      </w:numPr>
      <w:spacing w:before="200" w:after="0"/>
      <w:outlineLvl w:val="7"/>
    </w:pPr>
    <w:rPr>
      <w:rFonts w:ascii="Calibri" w:eastAsia="MS Gothic" w:hAnsi="Calibri"/>
      <w:color w:val="404040"/>
      <w:sz w:val="20"/>
      <w:szCs w:val="20"/>
    </w:rPr>
  </w:style>
  <w:style w:type="paragraph" w:styleId="Titolo9">
    <w:name w:val="heading 9"/>
    <w:basedOn w:val="Normale"/>
    <w:next w:val="Normale"/>
    <w:link w:val="Titolo9Carattere"/>
    <w:unhideWhenUsed/>
    <w:qFormat/>
    <w:rsid w:val="001822F9"/>
    <w:pPr>
      <w:keepNext/>
      <w:keepLines/>
      <w:numPr>
        <w:ilvl w:val="8"/>
        <w:numId w:val="1"/>
      </w:numPr>
      <w:spacing w:before="200" w:after="0"/>
      <w:outlineLvl w:val="8"/>
    </w:pPr>
    <w:rPr>
      <w:rFonts w:ascii="Calibri" w:eastAsia="MS Gothic" w:hAnsi="Calibri"/>
      <w:i/>
      <w:iCs/>
      <w:color w:val="404040"/>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Caratterepredefinitoparagrafo">
    <w:name w:val="Carattere predefinito paragrafo"/>
    <w:uiPriority w:val="1"/>
    <w:semiHidden/>
    <w:unhideWhenUsed/>
  </w:style>
  <w:style w:type="paragraph" w:styleId="Intestazione">
    <w:name w:val="header"/>
    <w:basedOn w:val="Normale"/>
    <w:link w:val="IntestazioneCarattere"/>
    <w:uiPriority w:val="99"/>
    <w:unhideWhenUsed/>
    <w:qFormat/>
    <w:rsid w:val="008E39BA"/>
    <w:pPr>
      <w:tabs>
        <w:tab w:val="center" w:pos="4819"/>
        <w:tab w:val="right" w:pos="9638"/>
      </w:tabs>
    </w:pPr>
    <w:rPr>
      <w:sz w:val="20"/>
    </w:rPr>
  </w:style>
  <w:style w:type="character" w:customStyle="1" w:styleId="IntestazioneCarattere">
    <w:name w:val="Intestazione Carattere"/>
    <w:link w:val="Intestazione"/>
    <w:uiPriority w:val="99"/>
    <w:rsid w:val="008E39BA"/>
    <w:rPr>
      <w:rFonts w:ascii="Arial" w:hAnsi="Arial"/>
      <w:sz w:val="20"/>
    </w:rPr>
  </w:style>
  <w:style w:type="paragraph" w:styleId="Pidipagina">
    <w:name w:val="footer"/>
    <w:basedOn w:val="Normale"/>
    <w:link w:val="PidipaginaCarattere"/>
    <w:uiPriority w:val="99"/>
    <w:unhideWhenUsed/>
    <w:qFormat/>
    <w:rsid w:val="008E39BA"/>
    <w:pPr>
      <w:tabs>
        <w:tab w:val="center" w:pos="4819"/>
        <w:tab w:val="right" w:pos="9638"/>
      </w:tabs>
    </w:pPr>
    <w:rPr>
      <w:sz w:val="20"/>
    </w:rPr>
  </w:style>
  <w:style w:type="character" w:customStyle="1" w:styleId="PidipaginaCarattere">
    <w:name w:val="Piè di pagina Carattere"/>
    <w:link w:val="Pidipagina"/>
    <w:uiPriority w:val="99"/>
    <w:rsid w:val="008E39BA"/>
    <w:rPr>
      <w:rFonts w:ascii="Arial" w:hAnsi="Arial"/>
      <w:sz w:val="20"/>
    </w:rPr>
  </w:style>
  <w:style w:type="character" w:customStyle="1" w:styleId="Titolo1Carattere">
    <w:name w:val="Titolo 1 Carattere"/>
    <w:link w:val="Titolo1"/>
    <w:rsid w:val="006005B1"/>
    <w:rPr>
      <w:rFonts w:ascii="Arial" w:eastAsia="MS Gothic" w:hAnsi="Arial"/>
      <w:b/>
      <w:bCs/>
      <w:sz w:val="32"/>
      <w:szCs w:val="32"/>
    </w:rPr>
  </w:style>
  <w:style w:type="character" w:customStyle="1" w:styleId="Titolo2Carattere">
    <w:name w:val="Titolo 2 Carattere"/>
    <w:link w:val="Titolo2"/>
    <w:rsid w:val="008E39BA"/>
    <w:rPr>
      <w:rFonts w:ascii="Arial" w:eastAsia="MS Gothic" w:hAnsi="Arial"/>
      <w:b/>
      <w:bCs/>
      <w:sz w:val="28"/>
      <w:szCs w:val="26"/>
    </w:rPr>
  </w:style>
  <w:style w:type="paragraph" w:styleId="Testofumetto">
    <w:name w:val="Balloon Text"/>
    <w:basedOn w:val="Normale"/>
    <w:link w:val="TestofumettoCarattere"/>
    <w:uiPriority w:val="99"/>
    <w:semiHidden/>
    <w:unhideWhenUsed/>
    <w:rsid w:val="008E39BA"/>
    <w:pPr>
      <w:spacing w:after="0"/>
    </w:pPr>
    <w:rPr>
      <w:rFonts w:ascii="Lucida Grande" w:hAnsi="Lucida Grande" w:cs="Lucida Grande"/>
      <w:sz w:val="18"/>
      <w:szCs w:val="18"/>
    </w:rPr>
  </w:style>
  <w:style w:type="character" w:customStyle="1" w:styleId="Titolo3Carattere">
    <w:name w:val="Titolo 3 Carattere"/>
    <w:link w:val="Titolo3"/>
    <w:rsid w:val="008E39BA"/>
    <w:rPr>
      <w:rFonts w:ascii="Arial" w:eastAsia="MS Gothic" w:hAnsi="Arial"/>
      <w:b/>
      <w:bCs/>
      <w:sz w:val="24"/>
      <w:szCs w:val="24"/>
    </w:rPr>
  </w:style>
  <w:style w:type="character" w:customStyle="1" w:styleId="Titolo4Carattere">
    <w:name w:val="Titolo 4 Carattere"/>
    <w:link w:val="Titolo4"/>
    <w:rsid w:val="008E39BA"/>
    <w:rPr>
      <w:rFonts w:ascii="Arial" w:eastAsia="MS Gothic" w:hAnsi="Arial"/>
      <w:b/>
      <w:bCs/>
      <w:i/>
      <w:iCs/>
      <w:sz w:val="24"/>
      <w:szCs w:val="24"/>
    </w:rPr>
  </w:style>
  <w:style w:type="character" w:customStyle="1" w:styleId="TestofumettoCarattere">
    <w:name w:val="Testo fumetto Carattere"/>
    <w:link w:val="Testofumetto"/>
    <w:uiPriority w:val="99"/>
    <w:semiHidden/>
    <w:rsid w:val="008E39BA"/>
    <w:rPr>
      <w:rFonts w:ascii="Lucida Grande" w:hAnsi="Lucida Grande" w:cs="Lucida Grande"/>
      <w:sz w:val="18"/>
      <w:szCs w:val="18"/>
    </w:rPr>
  </w:style>
  <w:style w:type="table" w:styleId="Grigliatabella">
    <w:name w:val="Table Grid"/>
    <w:basedOn w:val="Tabellanormale"/>
    <w:uiPriority w:val="59"/>
    <w:rsid w:val="007B1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opagina">
    <w:name w:val="page number"/>
    <w:basedOn w:val="Caratterepredefinitoparagrafo"/>
    <w:uiPriority w:val="99"/>
    <w:semiHidden/>
    <w:unhideWhenUsed/>
    <w:rsid w:val="002F3A37"/>
  </w:style>
  <w:style w:type="character" w:customStyle="1" w:styleId="Titolo5Carattere">
    <w:name w:val="Titolo 5 Carattere"/>
    <w:link w:val="Titolo5"/>
    <w:rsid w:val="00E96BF9"/>
    <w:rPr>
      <w:rFonts w:ascii="Arial" w:eastAsia="MS Gothic" w:hAnsi="Arial"/>
      <w:b/>
      <w:i/>
      <w:sz w:val="24"/>
      <w:szCs w:val="24"/>
    </w:rPr>
  </w:style>
  <w:style w:type="character" w:customStyle="1" w:styleId="Titolo6Carattere">
    <w:name w:val="Titolo 6 Carattere"/>
    <w:link w:val="Titolo6"/>
    <w:rsid w:val="001822F9"/>
    <w:rPr>
      <w:rFonts w:ascii="Calibri" w:eastAsia="MS Gothic" w:hAnsi="Calibri"/>
      <w:i/>
      <w:iCs/>
      <w:color w:val="243F60"/>
      <w:sz w:val="24"/>
      <w:szCs w:val="24"/>
    </w:rPr>
  </w:style>
  <w:style w:type="character" w:customStyle="1" w:styleId="Titolo7Carattere">
    <w:name w:val="Titolo 7 Carattere"/>
    <w:link w:val="Titolo7"/>
    <w:rsid w:val="001822F9"/>
    <w:rPr>
      <w:rFonts w:ascii="Calibri" w:eastAsia="MS Gothic" w:hAnsi="Calibri"/>
      <w:i/>
      <w:iCs/>
      <w:color w:val="404040"/>
      <w:sz w:val="24"/>
      <w:szCs w:val="24"/>
    </w:rPr>
  </w:style>
  <w:style w:type="character" w:customStyle="1" w:styleId="Titolo8Carattere">
    <w:name w:val="Titolo 8 Carattere"/>
    <w:link w:val="Titolo8"/>
    <w:rsid w:val="001822F9"/>
    <w:rPr>
      <w:rFonts w:ascii="Calibri" w:eastAsia="MS Gothic" w:hAnsi="Calibri"/>
      <w:color w:val="404040"/>
    </w:rPr>
  </w:style>
  <w:style w:type="character" w:customStyle="1" w:styleId="Titolo9Carattere">
    <w:name w:val="Titolo 9 Carattere"/>
    <w:link w:val="Titolo9"/>
    <w:rsid w:val="001822F9"/>
    <w:rPr>
      <w:rFonts w:ascii="Calibri" w:eastAsia="MS Gothic" w:hAnsi="Calibri"/>
      <w:i/>
      <w:iCs/>
      <w:color w:val="404040"/>
    </w:rPr>
  </w:style>
  <w:style w:type="paragraph" w:styleId="Paragrafoelenco">
    <w:name w:val="List Paragraph"/>
    <w:basedOn w:val="Normale"/>
    <w:uiPriority w:val="72"/>
    <w:qFormat/>
    <w:rsid w:val="000E6754"/>
    <w:pPr>
      <w:ind w:left="720"/>
      <w:jc w:val="left"/>
    </w:pPr>
  </w:style>
  <w:style w:type="paragraph" w:styleId="Sommario1">
    <w:name w:val="toc 1"/>
    <w:basedOn w:val="Normale"/>
    <w:next w:val="Normale"/>
    <w:autoRedefine/>
    <w:uiPriority w:val="39"/>
    <w:unhideWhenUsed/>
    <w:rsid w:val="00E96BF9"/>
    <w:pPr>
      <w:spacing w:after="100"/>
    </w:pPr>
  </w:style>
  <w:style w:type="paragraph" w:styleId="Sommario2">
    <w:name w:val="toc 2"/>
    <w:basedOn w:val="Normale"/>
    <w:next w:val="Normale"/>
    <w:autoRedefine/>
    <w:uiPriority w:val="39"/>
    <w:unhideWhenUsed/>
    <w:rsid w:val="00E96BF9"/>
    <w:pPr>
      <w:spacing w:after="100"/>
      <w:ind w:left="240"/>
    </w:pPr>
  </w:style>
  <w:style w:type="paragraph" w:styleId="Sommario3">
    <w:name w:val="toc 3"/>
    <w:basedOn w:val="Normale"/>
    <w:next w:val="Normale"/>
    <w:autoRedefine/>
    <w:uiPriority w:val="39"/>
    <w:unhideWhenUsed/>
    <w:rsid w:val="00E96BF9"/>
    <w:pPr>
      <w:spacing w:after="100"/>
      <w:ind w:left="480"/>
    </w:pPr>
  </w:style>
  <w:style w:type="paragraph" w:styleId="Sommario4">
    <w:name w:val="toc 4"/>
    <w:basedOn w:val="Normale"/>
    <w:next w:val="Normale"/>
    <w:autoRedefine/>
    <w:uiPriority w:val="39"/>
    <w:unhideWhenUsed/>
    <w:rsid w:val="00E96BF9"/>
    <w:pPr>
      <w:spacing w:after="100"/>
      <w:ind w:left="720"/>
    </w:pPr>
  </w:style>
  <w:style w:type="paragraph" w:styleId="Sommario5">
    <w:name w:val="toc 5"/>
    <w:basedOn w:val="Normale"/>
    <w:next w:val="Normale"/>
    <w:autoRedefine/>
    <w:uiPriority w:val="39"/>
    <w:unhideWhenUsed/>
    <w:rsid w:val="00CB0F06"/>
    <w:pPr>
      <w:spacing w:after="100"/>
      <w:ind w:left="960"/>
    </w:pPr>
  </w:style>
  <w:style w:type="paragraph" w:customStyle="1" w:styleId="Stile1">
    <w:name w:val="Stile1"/>
    <w:basedOn w:val="Titolo5"/>
    <w:link w:val="Stile1Carattere"/>
    <w:qFormat/>
    <w:rsid w:val="00E96BF9"/>
  </w:style>
  <w:style w:type="character" w:customStyle="1" w:styleId="Stile1Carattere">
    <w:name w:val="Stile1 Carattere"/>
    <w:link w:val="Stile1"/>
    <w:rsid w:val="00E96BF9"/>
    <w:rPr>
      <w:rFonts w:ascii="Arial" w:eastAsia="MS Gothic" w:hAnsi="Arial"/>
      <w:b/>
      <w:i/>
      <w:sz w:val="24"/>
      <w:szCs w:val="24"/>
    </w:rPr>
  </w:style>
  <w:style w:type="character" w:styleId="Collegamentoipertestuale">
    <w:name w:val="Hyperlink"/>
    <w:uiPriority w:val="99"/>
    <w:unhideWhenUsed/>
    <w:rsid w:val="00101A28"/>
    <w:rPr>
      <w:color w:val="0000FF"/>
      <w:u w:val="single"/>
    </w:rPr>
  </w:style>
  <w:style w:type="character" w:styleId="Enfasicorsivo">
    <w:name w:val="Emphasis"/>
    <w:basedOn w:val="Carpredefinitoparagrafo"/>
    <w:uiPriority w:val="20"/>
    <w:qFormat/>
    <w:rsid w:val="001C33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7306">
      <w:bodyDiv w:val="1"/>
      <w:marLeft w:val="0"/>
      <w:marRight w:val="0"/>
      <w:marTop w:val="0"/>
      <w:marBottom w:val="0"/>
      <w:divBdr>
        <w:top w:val="none" w:sz="0" w:space="0" w:color="auto"/>
        <w:left w:val="none" w:sz="0" w:space="0" w:color="auto"/>
        <w:bottom w:val="none" w:sz="0" w:space="0" w:color="auto"/>
        <w:right w:val="none" w:sz="0" w:space="0" w:color="auto"/>
      </w:divBdr>
      <w:divsChild>
        <w:div w:id="1168977479">
          <w:marLeft w:val="0"/>
          <w:marRight w:val="0"/>
          <w:marTop w:val="0"/>
          <w:marBottom w:val="0"/>
          <w:divBdr>
            <w:top w:val="none" w:sz="0" w:space="0" w:color="auto"/>
            <w:left w:val="none" w:sz="0" w:space="0" w:color="auto"/>
            <w:bottom w:val="none" w:sz="0" w:space="0" w:color="auto"/>
            <w:right w:val="none" w:sz="0" w:space="0" w:color="auto"/>
          </w:divBdr>
        </w:div>
        <w:div w:id="1840390510">
          <w:marLeft w:val="0"/>
          <w:marRight w:val="0"/>
          <w:marTop w:val="0"/>
          <w:marBottom w:val="0"/>
          <w:divBdr>
            <w:top w:val="none" w:sz="0" w:space="0" w:color="auto"/>
            <w:left w:val="none" w:sz="0" w:space="0" w:color="auto"/>
            <w:bottom w:val="none" w:sz="0" w:space="0" w:color="auto"/>
            <w:right w:val="none" w:sz="0" w:space="0" w:color="auto"/>
          </w:divBdr>
        </w:div>
      </w:divsChild>
    </w:div>
    <w:div w:id="751120479">
      <w:bodyDiv w:val="1"/>
      <w:marLeft w:val="0"/>
      <w:marRight w:val="0"/>
      <w:marTop w:val="0"/>
      <w:marBottom w:val="0"/>
      <w:divBdr>
        <w:top w:val="none" w:sz="0" w:space="0" w:color="auto"/>
        <w:left w:val="none" w:sz="0" w:space="0" w:color="auto"/>
        <w:bottom w:val="none" w:sz="0" w:space="0" w:color="auto"/>
        <w:right w:val="none" w:sz="0" w:space="0" w:color="auto"/>
      </w:divBdr>
    </w:div>
    <w:div w:id="958679703">
      <w:bodyDiv w:val="1"/>
      <w:marLeft w:val="0"/>
      <w:marRight w:val="0"/>
      <w:marTop w:val="0"/>
      <w:marBottom w:val="0"/>
      <w:divBdr>
        <w:top w:val="none" w:sz="0" w:space="0" w:color="auto"/>
        <w:left w:val="none" w:sz="0" w:space="0" w:color="auto"/>
        <w:bottom w:val="none" w:sz="0" w:space="0" w:color="auto"/>
        <w:right w:val="none" w:sz="0" w:space="0" w:color="auto"/>
      </w:divBdr>
    </w:div>
    <w:div w:id="12984930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tefano/Library/Group%20Containers/UBF8T346G9.Office/User%20Content.localized/Templates.localized/DocTecnico_Chirale.dotx"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DocTecnico_Chirale.dotx</Template>
  <TotalTime>139</TotalTime>
  <Pages>11</Pages>
  <Words>2167</Words>
  <Characters>12639</Characters>
  <Application>Microsoft Office Word</Application>
  <DocSecurity>0</DocSecurity>
  <Lines>225</Lines>
  <Paragraphs>73</Paragraphs>
  <ScaleCrop>false</ScaleCrop>
  <HeadingPairs>
    <vt:vector size="4" baseType="variant">
      <vt:variant>
        <vt:lpstr>Titolo</vt:lpstr>
      </vt:variant>
      <vt:variant>
        <vt:i4>1</vt:i4>
      </vt:variant>
      <vt:variant>
        <vt:lpstr>Headings</vt:lpstr>
      </vt:variant>
      <vt:variant>
        <vt:i4>16</vt:i4>
      </vt:variant>
    </vt:vector>
  </HeadingPairs>
  <TitlesOfParts>
    <vt:vector size="17" baseType="lpstr">
      <vt:lpstr>Audit Digitale Imprese Artigiane</vt:lpstr>
      <vt:lpstr>Identificazione e classificazione del documento</vt:lpstr>
      <vt:lpstr>    Contenuto del documento</vt:lpstr>
      <vt:lpstr>    Ambito e validità del documento</vt:lpstr>
      <vt:lpstr>    Diffusione del documento e riservatezza</vt:lpstr>
      <vt:lpstr>Introduzione</vt:lpstr>
      <vt:lpstr>    Contesto di riferimento</vt:lpstr>
      <vt:lpstr>    Perimetro delle attività offerte</vt:lpstr>
      <vt:lpstr>Oggetto dell’Offerta</vt:lpstr>
      <vt:lpstr>    Progettazione dell’HW e del  Firmware per l’Area Logica A</vt:lpstr>
      <vt:lpstr>    Progettazione dell’APP</vt:lpstr>
      <vt:lpstr>    Sviluppo delle funzionalità di gestione Work Flow</vt:lpstr>
      <vt:lpstr>    Sviluppo delle funzionalità di gestione dei dati</vt:lpstr>
      <vt:lpstr>    Sviluppo delle interfacce verso l’Area Logica B</vt:lpstr>
      <vt:lpstr>    Sviluppo dell’APP</vt:lpstr>
      <vt:lpstr>    Integrazione e Test</vt:lpstr>
      <vt:lpstr>Piano di rilascio</vt:lpstr>
    </vt:vector>
  </TitlesOfParts>
  <Manager>Manager</Manager>
  <Company>Chirale S.r.l.</Company>
  <LinksUpToDate>false</LinksUpToDate>
  <CharactersWithSpaces>14733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Audit Digitale Imprese Artigiane</dc:title>
  <dc:subject>Metodologia</dc:subject>
  <dc:creator>R. Esposito</dc:creator>
  <cp:keywords/>
  <dc:description/>
  <cp:lastModifiedBy>Stefano Capezzone</cp:lastModifiedBy>
  <cp:revision>12</cp:revision>
  <cp:lastPrinted>2012-11-22T08:41:00Z</cp:lastPrinted>
  <dcterms:created xsi:type="dcterms:W3CDTF">2023-05-07T19:27:00Z</dcterms:created>
  <dcterms:modified xsi:type="dcterms:W3CDTF">2023-11-18T17:24:00Z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zione">
    <vt:lpwstr>1.0</vt:lpwstr>
  </property>
  <property fmtid="{D5CDD505-2E9C-101B-9397-08002B2CF9AE}" pid="3" name="Data edizione">
    <vt:lpwstr>22.01.20</vt:lpwstr>
  </property>
</Properties>
</file>